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60" w:rsidRDefault="00FF37DD" w:rsidP="001F2766">
      <w:pPr>
        <w:pStyle w:val="1"/>
      </w:pPr>
      <w:r>
        <w:rPr>
          <w:rFonts w:hint="eastAsia"/>
        </w:rPr>
        <w:t>影像</w:t>
      </w:r>
    </w:p>
    <w:p w:rsidR="006F789B" w:rsidRDefault="0041722E" w:rsidP="00A20B29">
      <w:pPr>
        <w:pStyle w:val="2"/>
      </w:pPr>
      <w:r>
        <w:rPr>
          <w:rFonts w:hint="eastAsia"/>
        </w:rPr>
        <w:t>图像</w:t>
      </w:r>
      <w:r w:rsidR="006F789B">
        <w:rPr>
          <w:rFonts w:hint="eastAsia"/>
        </w:rPr>
        <w:t>常见操作</w:t>
      </w:r>
    </w:p>
    <w:tbl>
      <w:tblPr>
        <w:tblStyle w:val="aff0"/>
        <w:tblW w:w="4961" w:type="dxa"/>
        <w:tblInd w:w="392" w:type="dxa"/>
        <w:tblCellMar>
          <w:right w:w="0" w:type="dxa"/>
        </w:tblCellMar>
        <w:tblLook w:val="04A0"/>
      </w:tblPr>
      <w:tblGrid>
        <w:gridCol w:w="1417"/>
        <w:gridCol w:w="3544"/>
      </w:tblGrid>
      <w:tr w:rsidR="00EC3938" w:rsidTr="008937F9">
        <w:tc>
          <w:tcPr>
            <w:tcW w:w="1417" w:type="dxa"/>
            <w:shd w:val="clear" w:color="auto" w:fill="F2F2F2" w:themeFill="background1" w:themeFillShade="F2"/>
          </w:tcPr>
          <w:p w:rsidR="00EC3938" w:rsidRPr="00485182" w:rsidRDefault="00EC3938" w:rsidP="002C5950">
            <w:pPr>
              <w:rPr>
                <w:rFonts w:ascii="Times New Roman" w:hAnsi="Times New Roman"/>
                <w:b/>
                <w:sz w:val="20"/>
              </w:rPr>
            </w:pPr>
            <w:r w:rsidRPr="00485182">
              <w:rPr>
                <w:rFonts w:ascii="Times New Roman" w:hint="eastAsia"/>
                <w:b/>
                <w:sz w:val="20"/>
              </w:rPr>
              <w:t>功能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EC3938" w:rsidRPr="00485182" w:rsidRDefault="00EC3938" w:rsidP="002C5950">
            <w:pPr>
              <w:rPr>
                <w:rFonts w:ascii="Times New Roman" w:hAnsi="Times New Roman"/>
                <w:b/>
                <w:sz w:val="20"/>
              </w:rPr>
            </w:pPr>
            <w:r w:rsidRPr="00485182">
              <w:rPr>
                <w:rFonts w:ascii="Times New Roman" w:hint="eastAsia"/>
                <w:b/>
                <w:sz w:val="20"/>
              </w:rPr>
              <w:t>操作</w:t>
            </w:r>
          </w:p>
        </w:tc>
      </w:tr>
      <w:tr w:rsidR="00F16514" w:rsidTr="008937F9">
        <w:trPr>
          <w:trHeight w:val="227"/>
        </w:trPr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F16514" w:rsidRPr="00485182" w:rsidRDefault="00F16514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调节窗宽窗位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F16514" w:rsidRPr="00485182" w:rsidRDefault="00F16514" w:rsidP="00F72766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摁住</w:t>
            </w:r>
            <w:r w:rsidR="00F72766" w:rsidRPr="00485182">
              <w:rPr>
                <w:rFonts w:ascii="Times New Roman" w:hint="eastAsia"/>
              </w:rPr>
              <w:t>鼠标左键</w:t>
            </w:r>
            <w:r w:rsidRPr="00485182">
              <w:rPr>
                <w:rFonts w:ascii="Times New Roman" w:hint="eastAsia"/>
              </w:rPr>
              <w:t>并拖动。</w:t>
            </w:r>
          </w:p>
        </w:tc>
      </w:tr>
      <w:tr w:rsidR="00F16514" w:rsidTr="008937F9">
        <w:trPr>
          <w:trHeight w:val="227"/>
        </w:trPr>
        <w:tc>
          <w:tcPr>
            <w:tcW w:w="1417" w:type="dxa"/>
            <w:vAlign w:val="center"/>
          </w:tcPr>
          <w:p w:rsidR="00F16514" w:rsidRPr="00485182" w:rsidRDefault="00F16514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平移</w:t>
            </w:r>
          </w:p>
        </w:tc>
        <w:tc>
          <w:tcPr>
            <w:tcW w:w="3544" w:type="dxa"/>
            <w:vAlign w:val="center"/>
          </w:tcPr>
          <w:p w:rsidR="00F16514" w:rsidRPr="00485182" w:rsidRDefault="00F16514" w:rsidP="00F72766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摁住</w:t>
            </w:r>
            <w:r w:rsidR="00F72766" w:rsidRPr="00485182">
              <w:rPr>
                <w:rFonts w:ascii="Times New Roman" w:hint="eastAsia"/>
              </w:rPr>
              <w:t>鼠标滚轮</w:t>
            </w:r>
            <w:r w:rsidRPr="00485182">
              <w:rPr>
                <w:rFonts w:ascii="Times New Roman" w:hint="eastAsia"/>
              </w:rPr>
              <w:t>并拖动。</w:t>
            </w:r>
          </w:p>
        </w:tc>
      </w:tr>
      <w:tr w:rsidR="00307928" w:rsidTr="008937F9">
        <w:trPr>
          <w:trHeight w:val="227"/>
        </w:trPr>
        <w:tc>
          <w:tcPr>
            <w:tcW w:w="1417" w:type="dxa"/>
            <w:vAlign w:val="center"/>
          </w:tcPr>
          <w:p w:rsidR="00307928" w:rsidRPr="00485182" w:rsidRDefault="00307928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缩放</w:t>
            </w:r>
          </w:p>
        </w:tc>
        <w:tc>
          <w:tcPr>
            <w:tcW w:w="3544" w:type="dxa"/>
            <w:vAlign w:val="center"/>
          </w:tcPr>
          <w:p w:rsidR="00307928" w:rsidRPr="00485182" w:rsidRDefault="00307928" w:rsidP="00F72766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摁住</w:t>
            </w:r>
            <w:r w:rsidR="00F72766" w:rsidRPr="00485182">
              <w:rPr>
                <w:rFonts w:ascii="Times New Roman" w:hint="eastAsia"/>
              </w:rPr>
              <w:t>鼠标右键</w:t>
            </w:r>
            <w:r w:rsidRPr="00485182">
              <w:rPr>
                <w:rFonts w:ascii="Times New Roman" w:hint="eastAsia"/>
              </w:rPr>
              <w:t>并拖动。</w:t>
            </w:r>
          </w:p>
        </w:tc>
      </w:tr>
      <w:tr w:rsidR="00982BEA" w:rsidTr="008937F9">
        <w:trPr>
          <w:trHeight w:val="335"/>
        </w:trPr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82BEA" w:rsidRPr="00485182" w:rsidRDefault="00982BE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翻页</w:t>
            </w:r>
          </w:p>
        </w:tc>
        <w:tc>
          <w:tcPr>
            <w:tcW w:w="3544" w:type="dxa"/>
            <w:vMerge w:val="restart"/>
            <w:vAlign w:val="center"/>
          </w:tcPr>
          <w:p w:rsidR="00982BEA" w:rsidRPr="00485182" w:rsidRDefault="00982BEA" w:rsidP="00307928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滚动鼠标滚轮。</w:t>
            </w:r>
          </w:p>
        </w:tc>
      </w:tr>
      <w:tr w:rsidR="00982BEA" w:rsidTr="008937F9">
        <w:trPr>
          <w:trHeight w:val="369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BEA" w:rsidRPr="00485182" w:rsidRDefault="00982BEA" w:rsidP="002C5950">
            <w:pPr>
              <w:pStyle w:val="aff1"/>
              <w:spacing w:line="240" w:lineRule="auto"/>
            </w:pPr>
            <w:r>
              <w:rPr>
                <w:rFonts w:ascii="Times New Roman" w:hint="eastAsia"/>
              </w:rPr>
              <w:t>CR</w:t>
            </w:r>
            <w:r>
              <w:rPr>
                <w:rFonts w:ascii="Times New Roman" w:hint="eastAsia"/>
              </w:rPr>
              <w:t>翻序列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  <w:vAlign w:val="center"/>
          </w:tcPr>
          <w:p w:rsidR="00982BEA" w:rsidRPr="00485182" w:rsidRDefault="00982BEA" w:rsidP="00307928">
            <w:pPr>
              <w:pStyle w:val="aff1"/>
              <w:spacing w:line="240" w:lineRule="auto"/>
            </w:pPr>
          </w:p>
        </w:tc>
      </w:tr>
      <w:tr w:rsidR="00307928" w:rsidTr="008937F9">
        <w:trPr>
          <w:trHeight w:val="227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7928" w:rsidRPr="00485182" w:rsidRDefault="00307928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多布局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7928" w:rsidRPr="00485182" w:rsidRDefault="00E148DE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键盘数字键</w:t>
            </w:r>
            <w:r w:rsidR="00307928" w:rsidRPr="00485182">
              <w:rPr>
                <w:rFonts w:ascii="Times New Roman" w:hAnsi="Times New Roman" w:hint="eastAsia"/>
              </w:rPr>
              <w:t>1</w:t>
            </w:r>
            <w:r w:rsidR="00307928" w:rsidRPr="00485182">
              <w:rPr>
                <w:rFonts w:ascii="Times New Roman" w:hint="eastAsia"/>
              </w:rPr>
              <w:t>～</w:t>
            </w:r>
            <w:r w:rsidR="00307928" w:rsidRPr="00485182"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int="eastAsia"/>
              </w:rPr>
              <w:t>，</w:t>
            </w:r>
            <w:r w:rsidR="00CD664A">
              <w:rPr>
                <w:rFonts w:ascii="Times New Roman" w:hint="eastAsia"/>
              </w:rPr>
              <w:t>分别</w:t>
            </w:r>
            <w:r w:rsidR="00026C0D">
              <w:rPr>
                <w:rFonts w:ascii="Times New Roman" w:hint="eastAsia"/>
              </w:rPr>
              <w:t>对应</w:t>
            </w:r>
            <w:r w:rsidR="00B45424">
              <w:rPr>
                <w:rFonts w:ascii="Times New Roman" w:hint="eastAsia"/>
              </w:rPr>
              <w:t>布局</w:t>
            </w:r>
            <w:r w:rsidR="0021082E" w:rsidRPr="0021082E">
              <w:rPr>
                <w:rFonts w:ascii="Times New Roman" w:hAnsi="Times New Roman" w:hint="eastAsia"/>
              </w:rPr>
              <w:t>1X1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1X2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1X3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2X2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2</w:t>
            </w:r>
            <w:r w:rsidR="0021082E" w:rsidRPr="0021082E">
              <w:rPr>
                <w:rFonts w:ascii="Times New Roman" w:hAnsi="Times New Roman"/>
              </w:rPr>
              <w:t>X</w:t>
            </w:r>
            <w:r w:rsidR="0021082E" w:rsidRPr="0021082E">
              <w:rPr>
                <w:rFonts w:ascii="Times New Roman" w:hAnsi="Times New Roman" w:hint="eastAsia"/>
              </w:rPr>
              <w:t>3</w:t>
            </w:r>
            <w:r w:rsidR="008937F9">
              <w:rPr>
                <w:rFonts w:ascii="Times New Roman" w:hAnsi="Times New Roman" w:hint="eastAsia"/>
              </w:rPr>
              <w:t>（</w:t>
            </w:r>
            <w:r w:rsidR="008937F9">
              <w:rPr>
                <w:rFonts w:ascii="Times New Roman" w:hAnsi="Times New Roman" w:hint="eastAsia"/>
              </w:rPr>
              <w:t>1X5</w:t>
            </w:r>
            <w:r w:rsidR="008937F9">
              <w:rPr>
                <w:rFonts w:ascii="Times New Roman" w:hAnsi="Times New Roman" w:hint="eastAsia"/>
              </w:rPr>
              <w:t>）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2</w:t>
            </w:r>
            <w:r w:rsidR="0021082E" w:rsidRPr="0021082E">
              <w:rPr>
                <w:rFonts w:ascii="Times New Roman" w:hAnsi="Times New Roman"/>
              </w:rPr>
              <w:t>X</w:t>
            </w:r>
            <w:r w:rsidR="0021082E" w:rsidRPr="0021082E">
              <w:rPr>
                <w:rFonts w:ascii="Times New Roman" w:hAnsi="Times New Roman" w:hint="eastAsia"/>
              </w:rPr>
              <w:t>4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3</w:t>
            </w:r>
            <w:r w:rsidR="0021082E" w:rsidRPr="0021082E">
              <w:rPr>
                <w:rFonts w:ascii="Times New Roman" w:hAnsi="Times New Roman"/>
              </w:rPr>
              <w:t>X</w:t>
            </w:r>
            <w:r w:rsidR="0021082E" w:rsidRPr="0021082E">
              <w:rPr>
                <w:rFonts w:ascii="Times New Roman" w:hAnsi="Times New Roman" w:hint="eastAsia"/>
              </w:rPr>
              <w:t>3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3</w:t>
            </w:r>
            <w:r w:rsidR="0021082E" w:rsidRPr="0021082E">
              <w:rPr>
                <w:rFonts w:ascii="Times New Roman" w:hAnsi="Times New Roman"/>
              </w:rPr>
              <w:t>X</w:t>
            </w:r>
            <w:r w:rsidR="0021082E" w:rsidRPr="0021082E">
              <w:rPr>
                <w:rFonts w:ascii="Times New Roman" w:hAnsi="Times New Roman" w:hint="eastAsia"/>
              </w:rPr>
              <w:t>4</w:t>
            </w:r>
            <w:r w:rsidR="0021082E" w:rsidRPr="0021082E">
              <w:rPr>
                <w:rFonts w:ascii="Times New Roman" w:hint="eastAsia"/>
              </w:rPr>
              <w:t>，</w:t>
            </w:r>
            <w:r w:rsidR="0021082E" w:rsidRPr="0021082E">
              <w:rPr>
                <w:rFonts w:ascii="Times New Roman" w:hAnsi="Times New Roman" w:hint="eastAsia"/>
              </w:rPr>
              <w:t>4</w:t>
            </w:r>
            <w:r w:rsidR="0021082E" w:rsidRPr="0021082E">
              <w:rPr>
                <w:rFonts w:ascii="Times New Roman" w:hAnsi="Times New Roman"/>
              </w:rPr>
              <w:t>X</w:t>
            </w:r>
            <w:r w:rsidR="0021082E" w:rsidRPr="0021082E">
              <w:rPr>
                <w:rFonts w:ascii="Times New Roman" w:hAnsi="Times New Roman" w:hint="eastAsia"/>
              </w:rPr>
              <w:t>4</w:t>
            </w:r>
            <w:r w:rsidR="00307928" w:rsidRPr="0021082E">
              <w:rPr>
                <w:rFonts w:ascii="Times New Roman" w:hAnsi="Times New Roman" w:hint="eastAsia"/>
              </w:rPr>
              <w:t>。</w:t>
            </w:r>
          </w:p>
        </w:tc>
      </w:tr>
      <w:tr w:rsidR="00307928" w:rsidTr="008937F9">
        <w:trPr>
          <w:trHeight w:val="564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7928" w:rsidRPr="00485182" w:rsidRDefault="00307928" w:rsidP="002C5950">
            <w:pPr>
              <w:pStyle w:val="aff1"/>
              <w:spacing w:line="240" w:lineRule="auto"/>
            </w:pPr>
            <w:r w:rsidRPr="00485182">
              <w:rPr>
                <w:rFonts w:hint="eastAsia"/>
              </w:rPr>
              <w:t>添加关键帧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7928" w:rsidRPr="00485182" w:rsidRDefault="00023A3A" w:rsidP="002C5950">
            <w:pPr>
              <w:pStyle w:val="aff1"/>
              <w:spacing w:line="240" w:lineRule="auto"/>
            </w:pPr>
            <w:r>
              <w:rPr>
                <w:rFonts w:hint="eastAsia"/>
              </w:rPr>
              <w:t>单击</w:t>
            </w:r>
            <w:r w:rsidR="00515DAF" w:rsidRPr="00485182">
              <w:rPr>
                <w:rFonts w:hint="eastAsia"/>
              </w:rPr>
              <w:t>“</w:t>
            </w:r>
            <w:r w:rsidR="00307928" w:rsidRPr="00485182">
              <w:rPr>
                <w:rFonts w:hint="eastAsia"/>
              </w:rPr>
              <w:t>空格</w:t>
            </w:r>
            <w:r w:rsidR="00515DAF" w:rsidRPr="00485182">
              <w:rPr>
                <w:rFonts w:hint="eastAsia"/>
              </w:rPr>
              <w:t>”键，打开关键序列窗口。</w:t>
            </w:r>
            <w:r w:rsidR="00260AC3">
              <w:rPr>
                <w:rFonts w:hint="eastAsia"/>
              </w:rPr>
              <w:t>从</w:t>
            </w:r>
            <w:r w:rsidR="00515DAF" w:rsidRPr="00485182">
              <w:rPr>
                <w:rFonts w:hint="eastAsia"/>
              </w:rPr>
              <w:t>图像窗口中选择并添加帧图像。</w:t>
            </w:r>
          </w:p>
        </w:tc>
      </w:tr>
      <w:tr w:rsidR="00F241EB" w:rsidTr="008937F9">
        <w:trPr>
          <w:trHeight w:val="127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1EB" w:rsidRPr="00485182" w:rsidRDefault="00F241EB" w:rsidP="003A6EAA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指定预设</w:t>
            </w:r>
            <w:r w:rsidRPr="00485182">
              <w:rPr>
                <w:rFonts w:ascii="Times New Roman" w:hAnsi="Times New Roman" w:hint="eastAsia"/>
              </w:rPr>
              <w:t>窗宽窗位</w:t>
            </w:r>
            <w:r w:rsidR="00457A1A">
              <w:rPr>
                <w:rFonts w:ascii="Times New Roman" w:hAnsi="Times New Roman" w:hint="eastAsia"/>
              </w:rPr>
              <w:t>（</w:t>
            </w:r>
            <w:r w:rsidR="009F3DC0">
              <w:rPr>
                <w:rFonts w:ascii="Times New Roman" w:hAnsi="Times New Roman" w:hint="eastAsia"/>
              </w:rPr>
              <w:t>先</w:t>
            </w:r>
            <w:r w:rsidR="003A6EAA">
              <w:rPr>
                <w:rFonts w:ascii="Times New Roman" w:hAnsi="Times New Roman" w:hint="eastAsia"/>
              </w:rPr>
              <w:t>通过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52000" cy="146572"/>
                  <wp:effectExtent l="19050" t="0" r="400" b="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00" cy="146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57A1A">
              <w:rPr>
                <w:rFonts w:ascii="Times New Roman" w:hAnsi="Times New Roman" w:hint="eastAsia"/>
              </w:rPr>
              <w:t>预设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1EB" w:rsidRPr="00485182" w:rsidRDefault="00F241EB" w:rsidP="00664DA3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Q</w:t>
            </w:r>
            <w:r>
              <w:rPr>
                <w:rFonts w:ascii="Times New Roman" w:hAnsi="Times New Roman" w:hint="eastAsia"/>
              </w:rPr>
              <w:t>（默认值）</w:t>
            </w:r>
            <w:r w:rsidRPr="00485182">
              <w:rPr>
                <w:rFonts w:ascii="Times New Roman" w:hAnsi="Times New Roman" w:hint="eastAsia"/>
              </w:rPr>
              <w:t>、</w:t>
            </w:r>
            <w:r w:rsidRPr="00485182">
              <w:rPr>
                <w:rFonts w:ascii="Times New Roman" w:hAnsi="Times New Roman" w:hint="eastAsia"/>
              </w:rPr>
              <w:t>W</w:t>
            </w:r>
            <w:r w:rsidRPr="00485182">
              <w:rPr>
                <w:rFonts w:ascii="Times New Roman" w:hAnsi="Times New Roman" w:hint="eastAsia"/>
              </w:rPr>
              <w:t>、</w:t>
            </w:r>
            <w:r w:rsidRPr="00485182">
              <w:rPr>
                <w:rFonts w:ascii="Times New Roman" w:hAnsi="Times New Roman" w:hint="eastAsia"/>
              </w:rPr>
              <w:t>E</w:t>
            </w:r>
            <w:r w:rsidRPr="00485182">
              <w:rPr>
                <w:rFonts w:ascii="Times New Roman" w:hAnsi="Times New Roman" w:hint="eastAsia"/>
              </w:rPr>
              <w:t>、</w:t>
            </w:r>
            <w:r w:rsidRPr="00485182">
              <w:rPr>
                <w:rFonts w:ascii="Times New Roman" w:hAnsi="Times New Roman" w:hint="eastAsia"/>
              </w:rPr>
              <w:t>R</w:t>
            </w:r>
            <w:r w:rsidRPr="00485182">
              <w:rPr>
                <w:rFonts w:ascii="Times New Roman" w:hAnsi="Times New Roman" w:hint="eastAsia"/>
              </w:rPr>
              <w:t>、</w:t>
            </w:r>
            <w:r w:rsidRPr="00485182"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Y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U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</w:tbl>
    <w:p w:rsidR="003B444A" w:rsidRDefault="003B444A" w:rsidP="00A20B29">
      <w:pPr>
        <w:pStyle w:val="2"/>
      </w:pPr>
      <w:r>
        <w:rPr>
          <w:rFonts w:hint="eastAsia"/>
        </w:rPr>
        <w:t>功能快捷键</w:t>
      </w:r>
    </w:p>
    <w:tbl>
      <w:tblPr>
        <w:tblStyle w:val="aff0"/>
        <w:tblW w:w="4961" w:type="dxa"/>
        <w:tblInd w:w="392" w:type="dxa"/>
        <w:tblCellMar>
          <w:right w:w="28" w:type="dxa"/>
        </w:tblCellMar>
        <w:tblLook w:val="04A0"/>
      </w:tblPr>
      <w:tblGrid>
        <w:gridCol w:w="1701"/>
        <w:gridCol w:w="3260"/>
      </w:tblGrid>
      <w:tr w:rsidR="003B444A" w:rsidTr="0002787A">
        <w:tc>
          <w:tcPr>
            <w:tcW w:w="1701" w:type="dxa"/>
            <w:shd w:val="clear" w:color="auto" w:fill="F2F2F2" w:themeFill="background1" w:themeFillShade="F2"/>
          </w:tcPr>
          <w:p w:rsidR="003B444A" w:rsidRPr="00485182" w:rsidRDefault="003B444A" w:rsidP="002C5950">
            <w:pPr>
              <w:rPr>
                <w:rFonts w:ascii="Times New Roman" w:hAnsi="Times New Roman"/>
                <w:b/>
                <w:sz w:val="20"/>
              </w:rPr>
            </w:pPr>
            <w:r w:rsidRPr="00485182">
              <w:rPr>
                <w:rFonts w:ascii="Times New Roman" w:hAnsi="Times New Roman" w:hint="eastAsia"/>
                <w:b/>
                <w:sz w:val="20"/>
              </w:rPr>
              <w:t>功能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3B444A" w:rsidRPr="00485182" w:rsidRDefault="003B444A" w:rsidP="002C5950">
            <w:pPr>
              <w:rPr>
                <w:rFonts w:ascii="Times New Roman" w:hAnsi="Times New Roman"/>
                <w:b/>
                <w:sz w:val="20"/>
              </w:rPr>
            </w:pPr>
            <w:r w:rsidRPr="00485182">
              <w:rPr>
                <w:rFonts w:ascii="Times New Roman" w:hAnsi="Times New Roman" w:hint="eastAsia"/>
                <w:b/>
                <w:sz w:val="20"/>
              </w:rPr>
              <w:t>快捷键</w:t>
            </w:r>
          </w:p>
        </w:tc>
      </w:tr>
      <w:tr w:rsidR="003B444A" w:rsidTr="0002787A">
        <w:trPr>
          <w:trHeight w:val="227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平移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X</w:t>
            </w:r>
          </w:p>
        </w:tc>
      </w:tr>
      <w:tr w:rsidR="003B444A" w:rsidTr="0002787A">
        <w:trPr>
          <w:trHeight w:val="227"/>
        </w:trPr>
        <w:tc>
          <w:tcPr>
            <w:tcW w:w="1701" w:type="dxa"/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缩放</w:t>
            </w:r>
          </w:p>
        </w:tc>
        <w:tc>
          <w:tcPr>
            <w:tcW w:w="3260" w:type="dxa"/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C</w:t>
            </w:r>
          </w:p>
        </w:tc>
      </w:tr>
      <w:tr w:rsidR="003B444A" w:rsidTr="0002787A">
        <w:trPr>
          <w:trHeight w:val="227"/>
        </w:trPr>
        <w:tc>
          <w:tcPr>
            <w:tcW w:w="1701" w:type="dxa"/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翻页</w:t>
            </w:r>
          </w:p>
        </w:tc>
        <w:tc>
          <w:tcPr>
            <w:tcW w:w="3260" w:type="dxa"/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V</w:t>
            </w:r>
            <w:r w:rsidRPr="00485182">
              <w:rPr>
                <w:rFonts w:ascii="Times New Roman" w:hAnsi="Times New Roman" w:hint="eastAsia"/>
              </w:rPr>
              <w:t>或↑、↓</w:t>
            </w:r>
          </w:p>
        </w:tc>
      </w:tr>
      <w:tr w:rsidR="003B444A" w:rsidTr="0002787A">
        <w:trPr>
          <w:trHeight w:val="22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放大镜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B</w:t>
            </w:r>
          </w:p>
        </w:tc>
      </w:tr>
      <w:tr w:rsidR="003B444A" w:rsidTr="0002787A">
        <w:trPr>
          <w:trHeight w:val="22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文本标注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N</w:t>
            </w:r>
          </w:p>
        </w:tc>
      </w:tr>
      <w:tr w:rsidR="003B444A" w:rsidTr="0002787A">
        <w:trPr>
          <w:trHeight w:val="22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距离测量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M</w:t>
            </w:r>
          </w:p>
        </w:tc>
      </w:tr>
      <w:tr w:rsidR="003B444A" w:rsidTr="0002787A">
        <w:trPr>
          <w:trHeight w:val="155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退出操作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Ansi="Times New Roman" w:hint="eastAsia"/>
              </w:rPr>
              <w:t>E</w:t>
            </w:r>
            <w:r w:rsidR="004C5936">
              <w:rPr>
                <w:rFonts w:ascii="Times New Roman" w:hAnsi="Times New Roman" w:hint="eastAsia"/>
              </w:rPr>
              <w:t>sc</w:t>
            </w:r>
          </w:p>
        </w:tc>
      </w:tr>
      <w:tr w:rsidR="003B444A" w:rsidTr="0002787A">
        <w:trPr>
          <w:trHeight w:val="13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单独调整帧图像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F02C57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多布局窗口</w:t>
            </w:r>
            <w:r w:rsidR="003B444A" w:rsidRPr="00485182">
              <w:rPr>
                <w:rFonts w:ascii="Times New Roman" w:hint="eastAsia"/>
              </w:rPr>
              <w:t>，摁住</w:t>
            </w:r>
            <w:r w:rsidR="003B444A" w:rsidRPr="006248E5">
              <w:rPr>
                <w:rFonts w:ascii="Times New Roman" w:hAnsi="Times New Roman" w:hint="eastAsia"/>
                <w:b/>
              </w:rPr>
              <w:t>shift</w:t>
            </w:r>
            <w:r w:rsidR="003B444A" w:rsidRPr="00485182">
              <w:rPr>
                <w:rFonts w:ascii="Times New Roman" w:hint="eastAsia"/>
              </w:rPr>
              <w:t>键，对</w:t>
            </w:r>
            <w:r w:rsidR="00A17685">
              <w:rPr>
                <w:rFonts w:ascii="Times New Roman" w:hint="eastAsia"/>
              </w:rPr>
              <w:t>当前</w:t>
            </w:r>
            <w:r w:rsidR="003B444A" w:rsidRPr="00485182">
              <w:rPr>
                <w:rFonts w:ascii="Times New Roman" w:hint="eastAsia"/>
              </w:rPr>
              <w:t>帧图像操作</w:t>
            </w:r>
            <w:r w:rsidRPr="00485182">
              <w:rPr>
                <w:rFonts w:ascii="Times New Roman" w:hint="eastAsia"/>
              </w:rPr>
              <w:t>。</w:t>
            </w:r>
          </w:p>
        </w:tc>
      </w:tr>
      <w:tr w:rsidR="003B444A" w:rsidTr="0002787A">
        <w:trPr>
          <w:trHeight w:val="17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对比浏览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444A" w:rsidRPr="00485182" w:rsidRDefault="003B444A" w:rsidP="002C5950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 w:rsidRPr="00485182">
              <w:rPr>
                <w:rFonts w:ascii="Times New Roman" w:hint="eastAsia"/>
              </w:rPr>
              <w:t>多个序列图像窗口，摁住</w:t>
            </w:r>
            <w:r w:rsidRPr="006248E5">
              <w:rPr>
                <w:rFonts w:ascii="Times New Roman" w:hAnsi="Times New Roman" w:hint="eastAsia"/>
                <w:b/>
              </w:rPr>
              <w:t>ctrl</w:t>
            </w:r>
            <w:r w:rsidRPr="00485182">
              <w:rPr>
                <w:rFonts w:ascii="Times New Roman" w:hint="eastAsia"/>
              </w:rPr>
              <w:t>键，</w:t>
            </w:r>
            <w:r w:rsidR="00F02C57" w:rsidRPr="00485182">
              <w:rPr>
                <w:rFonts w:ascii="Times New Roman" w:hint="eastAsia"/>
              </w:rPr>
              <w:t>选择</w:t>
            </w:r>
            <w:r w:rsidR="00890C58">
              <w:rPr>
                <w:rFonts w:ascii="Times New Roman" w:hint="eastAsia"/>
              </w:rPr>
              <w:t>窗口，</w:t>
            </w:r>
            <w:r w:rsidRPr="00485182">
              <w:rPr>
                <w:rFonts w:ascii="Times New Roman" w:hint="eastAsia"/>
              </w:rPr>
              <w:t>加入对比浏览。</w:t>
            </w:r>
          </w:p>
        </w:tc>
      </w:tr>
    </w:tbl>
    <w:p w:rsidR="004B460C" w:rsidRPr="004B460C" w:rsidRDefault="004B460C" w:rsidP="00A20B29">
      <w:pPr>
        <w:pStyle w:val="2"/>
      </w:pPr>
      <w:bookmarkStart w:id="0" w:name="_Toc338692314"/>
      <w:r>
        <w:rPr>
          <w:rFonts w:hint="eastAsia"/>
        </w:rPr>
        <w:t>病例管理</w:t>
      </w:r>
      <w:bookmarkEnd w:id="0"/>
    </w:p>
    <w:p w:rsidR="000B5876" w:rsidRDefault="00453733" w:rsidP="006F3630">
      <w:pPr>
        <w:pStyle w:val="a3"/>
      </w:pPr>
      <w:r>
        <w:rPr>
          <w:rFonts w:hint="eastAsia"/>
        </w:rPr>
        <w:t>双击</w:t>
      </w:r>
      <w:r w:rsidR="00CA1B83">
        <w:rPr>
          <w:rFonts w:hint="eastAsia"/>
        </w:rPr>
        <w:t>病例列表</w:t>
      </w:r>
      <w:r w:rsidR="00BF1D70">
        <w:rPr>
          <w:rFonts w:hint="eastAsia"/>
        </w:rPr>
        <w:t>，进入</w:t>
      </w:r>
      <w:r w:rsidR="00FF5D56">
        <w:rPr>
          <w:rFonts w:hint="eastAsia"/>
        </w:rPr>
        <w:t>历史</w:t>
      </w:r>
      <w:r w:rsidR="00CF3026">
        <w:rPr>
          <w:rFonts w:hint="eastAsia"/>
        </w:rPr>
        <w:t>病例</w:t>
      </w:r>
      <w:r w:rsidR="00FF5D56">
        <w:rPr>
          <w:rFonts w:hint="eastAsia"/>
        </w:rPr>
        <w:t>界面</w:t>
      </w:r>
      <w:r w:rsidR="00CC45F0">
        <w:rPr>
          <w:rFonts w:hint="eastAsia"/>
        </w:rPr>
        <w:t>，如下图</w:t>
      </w:r>
      <w:r w:rsidR="000B5876">
        <w:rPr>
          <w:rFonts w:hint="eastAsia"/>
        </w:rPr>
        <w:t>。</w:t>
      </w:r>
    </w:p>
    <w:p w:rsidR="000B5876" w:rsidRDefault="000E5CCA" w:rsidP="006F3630">
      <w:pPr>
        <w:pStyle w:val="afe"/>
      </w:pPr>
      <w:r w:rsidRPr="000E5CCA">
        <w:rPr>
          <w:noProof/>
        </w:rPr>
        <w:drawing>
          <wp:inline distT="0" distB="0" distL="0" distR="0">
            <wp:extent cx="2851371" cy="1422765"/>
            <wp:effectExtent l="19050" t="0" r="6129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32" cy="142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876" w:rsidRPr="000E5CCA" w:rsidRDefault="000E5CCA" w:rsidP="006F3630">
      <w:pPr>
        <w:pStyle w:val="af9"/>
        <w:ind w:right="240"/>
      </w:pPr>
      <w:r w:rsidRPr="000E5CCA">
        <w:rPr>
          <w:rFonts w:hint="eastAsia"/>
        </w:rPr>
        <w:t>1-</w:t>
      </w:r>
      <w:r w:rsidR="001C68A4" w:rsidRPr="000E5CCA">
        <w:rPr>
          <w:rFonts w:hint="eastAsia"/>
        </w:rPr>
        <w:t>病例时间</w:t>
      </w:r>
      <w:r w:rsidR="00986449" w:rsidRPr="000E5CCA">
        <w:rPr>
          <w:rFonts w:hint="eastAsia"/>
        </w:rPr>
        <w:t>轴</w:t>
      </w:r>
    </w:p>
    <w:p w:rsidR="009903DB" w:rsidRDefault="0051471D" w:rsidP="006F3630">
      <w:pPr>
        <w:pStyle w:val="a3"/>
      </w:pPr>
      <w:r>
        <w:rPr>
          <w:rFonts w:hint="eastAsia"/>
        </w:rPr>
        <w:t>历史</w:t>
      </w:r>
      <w:r w:rsidR="00B455F9">
        <w:rPr>
          <w:rFonts w:hint="eastAsia"/>
        </w:rPr>
        <w:t>病例</w:t>
      </w:r>
      <w:r w:rsidR="000B5876">
        <w:rPr>
          <w:rFonts w:hint="eastAsia"/>
        </w:rPr>
        <w:t>用虚线隔开</w:t>
      </w:r>
      <w:r w:rsidR="00772A38">
        <w:rPr>
          <w:rFonts w:hint="eastAsia"/>
        </w:rPr>
        <w:t>，</w:t>
      </w:r>
      <w:r w:rsidR="000B5876">
        <w:rPr>
          <w:rFonts w:hint="eastAsia"/>
        </w:rPr>
        <w:t>并用年</w:t>
      </w:r>
      <w:r w:rsidR="00DB37E9">
        <w:rPr>
          <w:rFonts w:hint="eastAsia"/>
        </w:rPr>
        <w:t>/</w:t>
      </w:r>
      <w:r w:rsidR="00DB37E9">
        <w:rPr>
          <w:rFonts w:hint="eastAsia"/>
        </w:rPr>
        <w:t>月</w:t>
      </w:r>
      <w:r w:rsidR="00461CA8">
        <w:rPr>
          <w:rFonts w:hint="eastAsia"/>
        </w:rPr>
        <w:t>份汇总排列</w:t>
      </w:r>
      <w:r w:rsidR="00B37AEE">
        <w:rPr>
          <w:rFonts w:hint="eastAsia"/>
        </w:rPr>
        <w:t>。</w:t>
      </w:r>
    </w:p>
    <w:p w:rsidR="00965D61" w:rsidRPr="000E5CCA" w:rsidRDefault="000E5CCA" w:rsidP="006F3630">
      <w:pPr>
        <w:pStyle w:val="af9"/>
        <w:ind w:right="240"/>
      </w:pPr>
      <w:r w:rsidRPr="000E5CCA">
        <w:rPr>
          <w:rFonts w:hint="eastAsia"/>
        </w:rPr>
        <w:t>2-</w:t>
      </w:r>
      <w:r w:rsidR="003A76B9" w:rsidRPr="000E5CCA">
        <w:rPr>
          <w:rFonts w:hint="eastAsia"/>
        </w:rPr>
        <w:t>图像</w:t>
      </w:r>
      <w:r w:rsidR="00965D61" w:rsidRPr="000E5CCA">
        <w:rPr>
          <w:rFonts w:hint="eastAsia"/>
        </w:rPr>
        <w:t>打开方式</w:t>
      </w:r>
    </w:p>
    <w:p w:rsidR="002831AD" w:rsidRDefault="002831AD" w:rsidP="006F3630">
      <w:pPr>
        <w:pStyle w:val="a3"/>
      </w:pPr>
      <w:r w:rsidRPr="00965D61">
        <w:rPr>
          <w:rFonts w:hint="eastAsia"/>
          <w:noProof/>
        </w:rPr>
        <w:drawing>
          <wp:inline distT="0" distB="0" distL="0" distR="0">
            <wp:extent cx="385715" cy="123810"/>
            <wp:effectExtent l="19050" t="0" r="0" b="0"/>
            <wp:docPr id="1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5" cy="1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：从副显示器打开，</w:t>
      </w:r>
      <w:r w:rsidRPr="00491D00">
        <w:rPr>
          <w:rFonts w:hint="eastAsia"/>
        </w:rPr>
        <w:t>“</w:t>
      </w:r>
      <w:r w:rsidRPr="00491D00">
        <w:rPr>
          <w:rFonts w:hint="eastAsia"/>
        </w:rPr>
        <w:t>#1</w:t>
      </w:r>
      <w:r w:rsidRPr="00491D00">
        <w:rPr>
          <w:rFonts w:hint="eastAsia"/>
        </w:rPr>
        <w:t>”</w:t>
      </w:r>
      <w:r>
        <w:rPr>
          <w:rFonts w:hint="eastAsia"/>
        </w:rPr>
        <w:t>为</w:t>
      </w:r>
      <w:r w:rsidRPr="00491D00">
        <w:rPr>
          <w:rFonts w:hint="eastAsia"/>
        </w:rPr>
        <w:t>副显示器</w:t>
      </w:r>
      <w:r w:rsidR="0008227E">
        <w:rPr>
          <w:rFonts w:hint="eastAsia"/>
        </w:rPr>
        <w:t>数量</w:t>
      </w:r>
    </w:p>
    <w:p w:rsidR="00D845E9" w:rsidRDefault="00965D61" w:rsidP="006F3630">
      <w:pPr>
        <w:pStyle w:val="a3"/>
      </w:pPr>
      <w:r w:rsidRPr="00965D61">
        <w:rPr>
          <w:noProof/>
        </w:rPr>
        <w:lastRenderedPageBreak/>
        <w:drawing>
          <wp:inline distT="0" distB="0" distL="0" distR="0">
            <wp:extent cx="360000" cy="137143"/>
            <wp:effectExtent l="19050" t="0" r="1950" b="0"/>
            <wp:docPr id="18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245">
        <w:rPr>
          <w:rFonts w:hint="eastAsia"/>
        </w:rPr>
        <w:t>：</w:t>
      </w:r>
      <w:r>
        <w:rPr>
          <w:rFonts w:hint="eastAsia"/>
        </w:rPr>
        <w:t>隐藏所有打开的图像</w:t>
      </w:r>
    </w:p>
    <w:p w:rsidR="001E3851" w:rsidRDefault="00965D61" w:rsidP="006F3630">
      <w:pPr>
        <w:pStyle w:val="a3"/>
      </w:pPr>
      <w:r w:rsidRPr="00965D61">
        <w:rPr>
          <w:noProof/>
        </w:rPr>
        <w:drawing>
          <wp:inline distT="0" distB="0" distL="0" distR="0">
            <wp:extent cx="360000" cy="137143"/>
            <wp:effectExtent l="19050" t="0" r="1950" b="0"/>
            <wp:docPr id="19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245">
        <w:rPr>
          <w:rFonts w:hint="eastAsia"/>
        </w:rPr>
        <w:t>：</w:t>
      </w:r>
      <w:r>
        <w:rPr>
          <w:rFonts w:hint="eastAsia"/>
        </w:rPr>
        <w:t>显示所有隐藏的图像</w:t>
      </w:r>
    </w:p>
    <w:p w:rsidR="00B32124" w:rsidRDefault="00965D61" w:rsidP="006F3630">
      <w:pPr>
        <w:pStyle w:val="a3"/>
      </w:pPr>
      <w:r w:rsidRPr="00965D61">
        <w:rPr>
          <w:noProof/>
        </w:rPr>
        <w:drawing>
          <wp:inline distT="0" distB="0" distL="0" distR="0">
            <wp:extent cx="365714" cy="137143"/>
            <wp:effectExtent l="19050" t="0" r="0" b="0"/>
            <wp:docPr id="2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4" cy="1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245">
        <w:rPr>
          <w:rFonts w:hint="eastAsia"/>
        </w:rPr>
        <w:t>：</w:t>
      </w:r>
      <w:r w:rsidR="0008227E">
        <w:rPr>
          <w:rFonts w:hint="eastAsia"/>
        </w:rPr>
        <w:t>关闭所有图像</w:t>
      </w:r>
    </w:p>
    <w:p w:rsidR="00387486" w:rsidRDefault="000E5CCA" w:rsidP="006F3630">
      <w:pPr>
        <w:pStyle w:val="af9"/>
        <w:ind w:right="240"/>
      </w:pPr>
      <w:r w:rsidRPr="000E5CCA">
        <w:rPr>
          <w:rFonts w:hint="eastAsia"/>
        </w:rPr>
        <w:t>3-</w:t>
      </w:r>
      <w:r w:rsidR="00965D61" w:rsidRPr="000E5CCA">
        <w:rPr>
          <w:rFonts w:hint="eastAsia"/>
        </w:rPr>
        <w:t>工具栏</w:t>
      </w:r>
    </w:p>
    <w:p w:rsidR="00387486" w:rsidRPr="00387486" w:rsidRDefault="00F43D4F" w:rsidP="006F3630">
      <w:pPr>
        <w:pStyle w:val="a3"/>
      </w:pPr>
      <w:r>
        <w:rPr>
          <w:noProof/>
        </w:rPr>
        <w:pict>
          <v:shape id="图片 25" o:spid="_x0000_i1025" type="#_x0000_t75" style="width:15.75pt;height:9.75pt;visibility:visible;mso-wrap-style:square;mso-position-vertical:absolute" o:bullet="t">
            <v:imagedata r:id="rId14" o:title=""/>
          </v:shape>
        </w:pict>
      </w:r>
      <w:r w:rsidR="007C186F">
        <w:rPr>
          <w:rFonts w:hint="eastAsia"/>
        </w:rPr>
        <w:t>：</w:t>
      </w:r>
      <w:r w:rsidR="00965D61">
        <w:rPr>
          <w:rFonts w:hint="eastAsia"/>
        </w:rPr>
        <w:t>关闭序列缩略图窗口</w:t>
      </w:r>
      <w:r w:rsidR="00387486" w:rsidRPr="00387486">
        <w:rPr>
          <w:noProof/>
        </w:rPr>
        <w:drawing>
          <wp:inline distT="0" distB="0" distL="0" distR="0">
            <wp:extent cx="308754" cy="124689"/>
            <wp:effectExtent l="19050" t="0" r="0" b="0"/>
            <wp:docPr id="156" name="图片 155" descr="报告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告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64" cy="1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6F">
        <w:rPr>
          <w:rFonts w:hint="eastAsia"/>
        </w:rPr>
        <w:t>：</w:t>
      </w:r>
      <w:r w:rsidR="00965D61">
        <w:rPr>
          <w:rFonts w:hint="eastAsia"/>
        </w:rPr>
        <w:t>写报告</w:t>
      </w:r>
    </w:p>
    <w:p w:rsidR="00387486" w:rsidRDefault="00F43D4F" w:rsidP="006F3630">
      <w:pPr>
        <w:pStyle w:val="a3"/>
      </w:pPr>
      <w:r>
        <w:rPr>
          <w:noProof/>
        </w:rPr>
        <w:pict>
          <v:shape id="图片 28" o:spid="_x0000_i1026" type="#_x0000_t75" style="width:15.75pt;height:9.75pt;visibility:visible;mso-wrap-style:square" o:bullet="t">
            <v:imagedata r:id="rId16" o:title=""/>
          </v:shape>
        </w:pict>
      </w:r>
      <w:r w:rsidR="007C186F">
        <w:rPr>
          <w:rFonts w:hint="eastAsia"/>
        </w:rPr>
        <w:t>：</w:t>
      </w:r>
      <w:r w:rsidR="00965D61">
        <w:rPr>
          <w:rFonts w:hint="eastAsia"/>
        </w:rPr>
        <w:t>关键帧窗口</w:t>
      </w:r>
      <w:r w:rsidR="00387486" w:rsidRPr="00387486">
        <w:rPr>
          <w:noProof/>
        </w:rPr>
        <w:drawing>
          <wp:inline distT="0" distB="0" distL="0" distR="0">
            <wp:extent cx="180810" cy="118463"/>
            <wp:effectExtent l="19050" t="0" r="0" b="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0" cy="11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5674">
        <w:rPr>
          <w:rFonts w:hint="eastAsia"/>
        </w:rPr>
        <w:t>：挂片协议</w:t>
      </w:r>
    </w:p>
    <w:p w:rsidR="00B32124" w:rsidRDefault="00387486" w:rsidP="006F3630">
      <w:pPr>
        <w:pStyle w:val="a3"/>
      </w:pPr>
      <w:r>
        <w:rPr>
          <w:noProof/>
        </w:rPr>
        <w:drawing>
          <wp:inline distT="0" distB="0" distL="0" distR="0">
            <wp:extent cx="180810" cy="118463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0" cy="11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：添加其他相关图像文件</w:t>
      </w:r>
      <w:r w:rsidRPr="00387486">
        <w:rPr>
          <w:noProof/>
        </w:rPr>
        <w:drawing>
          <wp:inline distT="0" distB="0" distL="0" distR="0">
            <wp:extent cx="180810" cy="118463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0" cy="11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86F">
        <w:rPr>
          <w:rFonts w:hint="eastAsia"/>
        </w:rPr>
        <w:t>：</w:t>
      </w:r>
      <w:r w:rsidR="00965D61">
        <w:rPr>
          <w:rFonts w:hint="eastAsia"/>
        </w:rPr>
        <w:t>重新加载</w:t>
      </w:r>
      <w:r w:rsidR="00965D61">
        <w:rPr>
          <w:rFonts w:hint="eastAsia"/>
        </w:rPr>
        <w:t>study</w:t>
      </w:r>
    </w:p>
    <w:p w:rsidR="00D845E9" w:rsidRPr="000E5CCA" w:rsidRDefault="000E5CCA" w:rsidP="006F3630">
      <w:pPr>
        <w:pStyle w:val="af9"/>
        <w:ind w:right="240"/>
      </w:pPr>
      <w:r w:rsidRPr="000E5CCA">
        <w:rPr>
          <w:rFonts w:hint="eastAsia"/>
        </w:rPr>
        <w:t>4-</w:t>
      </w:r>
      <w:r w:rsidR="00D845E9" w:rsidRPr="000E5CCA">
        <w:rPr>
          <w:rFonts w:hint="eastAsia"/>
        </w:rPr>
        <w:t>序列缩略图</w:t>
      </w:r>
    </w:p>
    <w:p w:rsidR="00D845E9" w:rsidRDefault="00D845E9" w:rsidP="00740FA0">
      <w:pPr>
        <w:pStyle w:val="a3"/>
        <w:numPr>
          <w:ilvl w:val="0"/>
          <w:numId w:val="31"/>
        </w:numPr>
      </w:pPr>
      <w:r>
        <w:rPr>
          <w:rFonts w:hint="eastAsia"/>
        </w:rPr>
        <w:t>单击</w:t>
      </w:r>
      <w:r w:rsidR="00F50B99">
        <w:rPr>
          <w:rFonts w:hint="eastAsia"/>
        </w:rPr>
        <w:t>病例时间轴图标</w:t>
      </w:r>
      <w:r>
        <w:rPr>
          <w:rFonts w:hint="eastAsia"/>
        </w:rPr>
        <w:t>，打开序列缩略图窗口。</w:t>
      </w:r>
    </w:p>
    <w:p w:rsidR="00A20B29" w:rsidRDefault="006A0A84" w:rsidP="00740FA0">
      <w:pPr>
        <w:pStyle w:val="a3"/>
        <w:numPr>
          <w:ilvl w:val="0"/>
          <w:numId w:val="31"/>
        </w:numPr>
      </w:pPr>
      <w:r w:rsidRPr="00386495">
        <w:rPr>
          <w:rFonts w:hint="eastAsia"/>
          <w:b/>
        </w:rPr>
        <w:t>Ctrl</w:t>
      </w:r>
      <w:r w:rsidR="00905398" w:rsidRPr="00905398">
        <w:rPr>
          <w:rFonts w:hint="eastAsia"/>
        </w:rPr>
        <w:t>或</w:t>
      </w:r>
      <w:r w:rsidR="00A77466" w:rsidRPr="00386495">
        <w:rPr>
          <w:rFonts w:hint="eastAsia"/>
          <w:b/>
        </w:rPr>
        <w:t>shift</w:t>
      </w:r>
      <w:r>
        <w:rPr>
          <w:rFonts w:hint="eastAsia"/>
        </w:rPr>
        <w:t>+</w:t>
      </w:r>
      <w:r>
        <w:rPr>
          <w:rFonts w:hint="eastAsia"/>
        </w:rPr>
        <w:t>双击鼠标左键，</w:t>
      </w:r>
      <w:r w:rsidR="00D360CC">
        <w:rPr>
          <w:rFonts w:hint="eastAsia"/>
        </w:rPr>
        <w:t>同时</w:t>
      </w:r>
      <w:r w:rsidR="00A77466">
        <w:rPr>
          <w:rFonts w:hint="eastAsia"/>
        </w:rPr>
        <w:t>打开多个</w:t>
      </w:r>
      <w:r>
        <w:rPr>
          <w:rFonts w:hint="eastAsia"/>
        </w:rPr>
        <w:t>序列图像</w:t>
      </w:r>
      <w:r w:rsidR="000576D3">
        <w:rPr>
          <w:rFonts w:hint="eastAsia"/>
        </w:rPr>
        <w:t>窗口</w:t>
      </w:r>
      <w:r>
        <w:rPr>
          <w:rFonts w:hint="eastAsia"/>
        </w:rPr>
        <w:t>。</w:t>
      </w:r>
    </w:p>
    <w:p w:rsidR="00685691" w:rsidRDefault="00F06509" w:rsidP="00A20B29">
      <w:pPr>
        <w:pStyle w:val="2"/>
      </w:pPr>
      <w:bookmarkStart w:id="1" w:name="_Ref336422498"/>
      <w:bookmarkStart w:id="2" w:name="_Ref336422504"/>
      <w:bookmarkStart w:id="3" w:name="_Ref336422507"/>
      <w:bookmarkStart w:id="4" w:name="_Toc338692315"/>
      <w:r>
        <w:rPr>
          <w:rFonts w:hint="eastAsia"/>
        </w:rPr>
        <w:t>挂片协议</w:t>
      </w:r>
      <w:bookmarkEnd w:id="1"/>
      <w:bookmarkEnd w:id="2"/>
      <w:bookmarkEnd w:id="3"/>
      <w:bookmarkEnd w:id="4"/>
    </w:p>
    <w:p w:rsidR="00285918" w:rsidRDefault="00642C5B" w:rsidP="006F3630">
      <w:pPr>
        <w:pStyle w:val="a3"/>
      </w:pPr>
      <w:r>
        <w:rPr>
          <w:rFonts w:hint="eastAsia"/>
        </w:rPr>
        <w:t>挂片协议分为公有和私有两种</w:t>
      </w:r>
      <w:r w:rsidR="005E31B6">
        <w:rPr>
          <w:rFonts w:hint="eastAsia"/>
        </w:rPr>
        <w:t>。</w:t>
      </w:r>
      <w:r w:rsidR="009D5A6F">
        <w:rPr>
          <w:rFonts w:hint="eastAsia"/>
        </w:rPr>
        <w:t>公有</w:t>
      </w:r>
      <w:r w:rsidR="00315E92">
        <w:rPr>
          <w:rFonts w:hint="eastAsia"/>
        </w:rPr>
        <w:t>协议</w:t>
      </w:r>
      <w:r w:rsidR="005D6EAC">
        <w:rPr>
          <w:rFonts w:hint="eastAsia"/>
        </w:rPr>
        <w:t>是系统预先定义</w:t>
      </w:r>
      <w:r w:rsidR="00315E92">
        <w:rPr>
          <w:rFonts w:hint="eastAsia"/>
        </w:rPr>
        <w:t>的</w:t>
      </w:r>
      <w:r w:rsidR="005D6EAC">
        <w:rPr>
          <w:rFonts w:hint="eastAsia"/>
        </w:rPr>
        <w:t>，</w:t>
      </w:r>
      <w:r w:rsidR="000C5390">
        <w:rPr>
          <w:rFonts w:hint="eastAsia"/>
        </w:rPr>
        <w:t>适用于所有</w:t>
      </w:r>
      <w:r w:rsidR="005D6EAC">
        <w:rPr>
          <w:rFonts w:hint="eastAsia"/>
        </w:rPr>
        <w:t>用户。</w:t>
      </w:r>
      <w:r w:rsidR="009D5A6F">
        <w:rPr>
          <w:rFonts w:hint="eastAsia"/>
        </w:rPr>
        <w:t>私有</w:t>
      </w:r>
      <w:r w:rsidR="00212565">
        <w:rPr>
          <w:rFonts w:hint="eastAsia"/>
        </w:rPr>
        <w:t>协议</w:t>
      </w:r>
      <w:r w:rsidR="009D5A6F">
        <w:rPr>
          <w:rFonts w:hint="eastAsia"/>
        </w:rPr>
        <w:t>是</w:t>
      </w:r>
      <w:r w:rsidR="00212565">
        <w:rPr>
          <w:rFonts w:hint="eastAsia"/>
        </w:rPr>
        <w:t>自定义</w:t>
      </w:r>
      <w:r w:rsidR="005E31B6">
        <w:rPr>
          <w:rFonts w:hint="eastAsia"/>
        </w:rPr>
        <w:t>，</w:t>
      </w:r>
      <w:r w:rsidR="00776A3F">
        <w:rPr>
          <w:rFonts w:hint="eastAsia"/>
        </w:rPr>
        <w:t>适用于</w:t>
      </w:r>
      <w:r w:rsidR="00C96399">
        <w:rPr>
          <w:rFonts w:hint="eastAsia"/>
        </w:rPr>
        <w:t>当前用户</w:t>
      </w:r>
      <w:r w:rsidR="00B02C5E">
        <w:rPr>
          <w:rFonts w:hint="eastAsia"/>
        </w:rPr>
        <w:t>。</w:t>
      </w:r>
      <w:r w:rsidR="00070ADF">
        <w:rPr>
          <w:rFonts w:hint="eastAsia"/>
        </w:rPr>
        <w:t>如果已定义</w:t>
      </w:r>
      <w:r w:rsidR="004F73DC">
        <w:rPr>
          <w:rFonts w:hint="eastAsia"/>
        </w:rPr>
        <w:t>私有协议</w:t>
      </w:r>
      <w:r w:rsidR="000944D5">
        <w:rPr>
          <w:rFonts w:hint="eastAsia"/>
        </w:rPr>
        <w:t>，打开病例后</w:t>
      </w:r>
      <w:r w:rsidR="004205BF">
        <w:rPr>
          <w:rFonts w:hint="eastAsia"/>
        </w:rPr>
        <w:t>默认</w:t>
      </w:r>
      <w:r w:rsidR="007A36F5">
        <w:rPr>
          <w:rFonts w:hint="eastAsia"/>
        </w:rPr>
        <w:t>先</w:t>
      </w:r>
      <w:r w:rsidR="004205BF">
        <w:rPr>
          <w:rFonts w:hint="eastAsia"/>
        </w:rPr>
        <w:t>加载</w:t>
      </w:r>
      <w:r w:rsidR="003649C2">
        <w:rPr>
          <w:rFonts w:hint="eastAsia"/>
        </w:rPr>
        <w:t>此</w:t>
      </w:r>
      <w:r w:rsidR="004205BF">
        <w:rPr>
          <w:rFonts w:hint="eastAsia"/>
        </w:rPr>
        <w:t>协议。</w:t>
      </w:r>
    </w:p>
    <w:p w:rsidR="00A20B29" w:rsidRPr="00990F00" w:rsidRDefault="00990F00" w:rsidP="006F3630">
      <w:pPr>
        <w:pStyle w:val="a3"/>
      </w:pPr>
      <w:r>
        <w:rPr>
          <w:rFonts w:hint="eastAsia"/>
        </w:rPr>
        <w:t>私有</w:t>
      </w:r>
      <w:r w:rsidR="00BD0C33">
        <w:rPr>
          <w:rFonts w:hint="eastAsia"/>
        </w:rPr>
        <w:t>挂片协议需</w:t>
      </w:r>
      <w:r w:rsidR="00BC7970">
        <w:rPr>
          <w:rFonts w:hint="eastAsia"/>
        </w:rPr>
        <w:t>先</w:t>
      </w:r>
      <w:r w:rsidR="00BD0C33">
        <w:rPr>
          <w:rFonts w:hint="eastAsia"/>
        </w:rPr>
        <w:t>设置</w:t>
      </w:r>
      <w:r w:rsidR="00794FD1">
        <w:rPr>
          <w:rFonts w:hint="eastAsia"/>
        </w:rPr>
        <w:t>窗口位置</w:t>
      </w:r>
      <w:r w:rsidR="00693A68">
        <w:rPr>
          <w:rFonts w:hint="eastAsia"/>
        </w:rPr>
        <w:t>等信息，</w:t>
      </w:r>
      <w:r w:rsidR="00BC7970">
        <w:rPr>
          <w:rFonts w:hint="eastAsia"/>
        </w:rPr>
        <w:t>然后</w:t>
      </w:r>
      <w:r w:rsidR="00A93D7B">
        <w:rPr>
          <w:rFonts w:hint="eastAsia"/>
        </w:rPr>
        <w:t>单击</w:t>
      </w:r>
      <w:r w:rsidR="00067C1D" w:rsidRPr="00067C1D">
        <w:rPr>
          <w:rFonts w:hint="eastAsia"/>
          <w:noProof/>
        </w:rPr>
        <w:drawing>
          <wp:inline distT="0" distB="0" distL="0" distR="0">
            <wp:extent cx="170667" cy="115809"/>
            <wp:effectExtent l="19050" t="0" r="783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7" cy="11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C33">
        <w:rPr>
          <w:rFonts w:hint="eastAsia"/>
        </w:rPr>
        <w:t>保存</w:t>
      </w:r>
      <w:r w:rsidR="00A812F2">
        <w:rPr>
          <w:rFonts w:hint="eastAsia"/>
        </w:rPr>
        <w:t>为私有</w:t>
      </w:r>
      <w:r w:rsidR="007827EB">
        <w:rPr>
          <w:rFonts w:hint="eastAsia"/>
        </w:rPr>
        <w:t>协议</w:t>
      </w:r>
      <w:r w:rsidR="0058367B">
        <w:rPr>
          <w:rFonts w:hint="eastAsia"/>
        </w:rPr>
        <w:t>，方</w:t>
      </w:r>
      <w:r w:rsidR="00330878">
        <w:rPr>
          <w:rFonts w:hint="eastAsia"/>
        </w:rPr>
        <w:t>可</w:t>
      </w:r>
      <w:r w:rsidR="00BD0C33">
        <w:rPr>
          <w:rFonts w:hint="eastAsia"/>
        </w:rPr>
        <w:t>应用。</w:t>
      </w:r>
    </w:p>
    <w:p w:rsidR="007836BA" w:rsidRDefault="001B44A6" w:rsidP="00A20B29">
      <w:pPr>
        <w:pStyle w:val="2"/>
      </w:pPr>
      <w:bookmarkStart w:id="5" w:name="_Toc338692326"/>
      <w:r>
        <w:rPr>
          <w:rFonts w:hint="eastAsia"/>
        </w:rPr>
        <w:t>常用</w:t>
      </w:r>
      <w:r w:rsidR="007836BA">
        <w:rPr>
          <w:rFonts w:hint="eastAsia"/>
        </w:rPr>
        <w:t>图像处理</w:t>
      </w:r>
      <w:bookmarkEnd w:id="5"/>
      <w:r w:rsidR="00427C7E">
        <w:rPr>
          <w:rFonts w:hint="eastAsia"/>
        </w:rPr>
        <w:t>工具</w:t>
      </w:r>
    </w:p>
    <w:tbl>
      <w:tblPr>
        <w:tblStyle w:val="aff0"/>
        <w:tblW w:w="0" w:type="auto"/>
        <w:tblInd w:w="392" w:type="dxa"/>
        <w:tblLook w:val="04A0"/>
      </w:tblPr>
      <w:tblGrid>
        <w:gridCol w:w="1333"/>
        <w:gridCol w:w="3523"/>
      </w:tblGrid>
      <w:tr w:rsidR="001B44A6" w:rsidRPr="00EF2B24" w:rsidTr="001B44A6">
        <w:tc>
          <w:tcPr>
            <w:tcW w:w="1333" w:type="dxa"/>
            <w:shd w:val="clear" w:color="auto" w:fill="F2F2F2" w:themeFill="background1" w:themeFillShade="F2"/>
          </w:tcPr>
          <w:p w:rsidR="001B44A6" w:rsidRPr="00EF2B24" w:rsidRDefault="001B44A6" w:rsidP="0099493D">
            <w:pPr>
              <w:rPr>
                <w:b/>
              </w:rPr>
            </w:pPr>
            <w:r>
              <w:rPr>
                <w:rFonts w:hint="eastAsia"/>
                <w:b/>
              </w:rPr>
              <w:t>图标</w:t>
            </w:r>
          </w:p>
        </w:tc>
        <w:tc>
          <w:tcPr>
            <w:tcW w:w="3523" w:type="dxa"/>
            <w:shd w:val="clear" w:color="auto" w:fill="F2F2F2" w:themeFill="background1" w:themeFillShade="F2"/>
          </w:tcPr>
          <w:p w:rsidR="001B44A6" w:rsidRPr="00EF2B24" w:rsidRDefault="001B44A6" w:rsidP="0099493D">
            <w:pPr>
              <w:rPr>
                <w:b/>
              </w:rPr>
            </w:pPr>
            <w:r w:rsidRPr="00EF2B24">
              <w:rPr>
                <w:rFonts w:hint="eastAsia"/>
                <w:b/>
              </w:rPr>
              <w:t>说明</w:t>
            </w:r>
          </w:p>
        </w:tc>
      </w:tr>
      <w:tr w:rsidR="001B44A6" w:rsidTr="001B44A6">
        <w:trPr>
          <w:trHeight w:val="397"/>
        </w:trPr>
        <w:tc>
          <w:tcPr>
            <w:tcW w:w="1333" w:type="dxa"/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690245" cy="180975"/>
                  <wp:effectExtent l="19050" t="0" r="0" b="0"/>
                  <wp:docPr id="4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拖动中间矩形条或单击左右箭头，浏览帧图像。</w:t>
            </w:r>
          </w:p>
        </w:tc>
      </w:tr>
      <w:tr w:rsidR="001B44A6" w:rsidTr="001B44A6">
        <w:trPr>
          <w:trHeight w:val="397"/>
        </w:trPr>
        <w:tc>
          <w:tcPr>
            <w:tcW w:w="1333" w:type="dxa"/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01625" cy="198120"/>
                  <wp:effectExtent l="19050" t="0" r="3175" b="0"/>
                  <wp:docPr id="4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vAlign w:val="center"/>
          </w:tcPr>
          <w:p w:rsidR="001B44A6" w:rsidRDefault="00546191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窗宽窗位</w:t>
            </w:r>
            <w:r w:rsidR="001B44A6">
              <w:rPr>
                <w:rFonts w:hint="eastAsia"/>
              </w:rPr>
              <w:t>按钮</w:t>
            </w:r>
          </w:p>
        </w:tc>
      </w:tr>
      <w:tr w:rsidR="001B44A6" w:rsidTr="001B44A6">
        <w:trPr>
          <w:trHeight w:val="394"/>
        </w:trPr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84480" cy="189865"/>
                  <wp:effectExtent l="19050" t="0" r="1270" b="0"/>
                  <wp:docPr id="4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bottom w:val="single" w:sz="4" w:space="0" w:color="auto"/>
            </w:tcBorders>
            <w:vAlign w:val="center"/>
          </w:tcPr>
          <w:p w:rsidR="001B44A6" w:rsidRDefault="00546191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标注</w:t>
            </w:r>
            <w:r w:rsidR="001B44A6">
              <w:rPr>
                <w:rFonts w:hint="eastAsia"/>
              </w:rPr>
              <w:t>按钮</w:t>
            </w:r>
          </w:p>
        </w:tc>
      </w:tr>
      <w:tr w:rsidR="001B44A6" w:rsidTr="001B44A6">
        <w:trPr>
          <w:trHeight w:val="136"/>
        </w:trPr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 w:rsidRPr="006E7739">
              <w:rPr>
                <w:noProof/>
              </w:rPr>
              <w:drawing>
                <wp:inline distT="0" distB="0" distL="0" distR="0">
                  <wp:extent cx="293370" cy="189865"/>
                  <wp:effectExtent l="19050" t="0" r="0" b="0"/>
                  <wp:docPr id="58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</w:tcBorders>
            <w:vAlign w:val="center"/>
          </w:tcPr>
          <w:p w:rsidR="001B44A6" w:rsidRDefault="001B44A6" w:rsidP="00546191">
            <w:pPr>
              <w:pStyle w:val="aff1"/>
              <w:spacing w:line="240" w:lineRule="auto"/>
            </w:pPr>
            <w:r>
              <w:rPr>
                <w:rFonts w:hint="eastAsia"/>
              </w:rPr>
              <w:t>测量按钮</w:t>
            </w:r>
          </w:p>
        </w:tc>
      </w:tr>
      <w:tr w:rsidR="001B44A6" w:rsidRPr="007D38FA" w:rsidTr="001B44A6">
        <w:trPr>
          <w:trHeight w:val="280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6225" cy="200025"/>
                  <wp:effectExtent l="19050" t="0" r="9525" b="0"/>
                  <wp:docPr id="153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Pr="007D38FA" w:rsidRDefault="00546191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图像操作</w:t>
            </w:r>
            <w:r w:rsidR="001B44A6">
              <w:rPr>
                <w:rFonts w:hint="eastAsia"/>
              </w:rPr>
              <w:t>按钮</w:t>
            </w:r>
          </w:p>
        </w:tc>
      </w:tr>
      <w:tr w:rsidR="001B44A6" w:rsidTr="001B44A6">
        <w:trPr>
          <w:trHeight w:val="153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9001" cy="202301"/>
                  <wp:effectExtent l="19050" t="0" r="0" b="0"/>
                  <wp:docPr id="45" name="图片 9" descr="快照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快照1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63" cy="20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图像对比按钮</w:t>
            </w:r>
          </w:p>
        </w:tc>
      </w:tr>
      <w:tr w:rsidR="001B44A6" w:rsidRPr="007D38FA" w:rsidTr="001B44A6">
        <w:trPr>
          <w:trHeight w:val="300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7010" cy="189865"/>
                  <wp:effectExtent l="19050" t="0" r="2540" b="0"/>
                  <wp:docPr id="152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Pr="007D38FA" w:rsidRDefault="001B44A6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重置按钮</w:t>
            </w:r>
          </w:p>
        </w:tc>
      </w:tr>
      <w:tr w:rsidR="001B44A6" w:rsidRPr="007E243E" w:rsidTr="001B44A6">
        <w:trPr>
          <w:trHeight w:val="245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720" cy="189865"/>
                  <wp:effectExtent l="19050" t="0" r="0" b="0"/>
                  <wp:docPr id="47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Pr="007E243E" w:rsidRDefault="001B44A6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反色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旋转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/</w:t>
            </w:r>
            <w:r w:rsidR="00546191">
              <w:rPr>
                <w:rFonts w:hint="eastAsia"/>
              </w:rPr>
              <w:t>布局</w:t>
            </w:r>
            <w:r>
              <w:rPr>
                <w:rFonts w:hint="eastAsia"/>
              </w:rPr>
              <w:t>按钮</w:t>
            </w:r>
          </w:p>
        </w:tc>
      </w:tr>
      <w:tr w:rsidR="001B44A6" w:rsidRPr="008D6298" w:rsidTr="001B44A6">
        <w:trPr>
          <w:trHeight w:val="122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15900" cy="189865"/>
                  <wp:effectExtent l="19050" t="0" r="0" b="0"/>
                  <wp:docPr id="55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/</w:t>
            </w:r>
            <w:r w:rsidRPr="001B44A6">
              <w:rPr>
                <w:noProof/>
              </w:rPr>
              <w:drawing>
                <wp:inline distT="0" distB="0" distL="0" distR="0">
                  <wp:extent cx="215900" cy="198120"/>
                  <wp:effectExtent l="19050" t="0" r="0" b="0"/>
                  <wp:docPr id="59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Pr="008D6298" w:rsidRDefault="001B44A6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显示所有图像窗口按钮</w:t>
            </w:r>
          </w:p>
        </w:tc>
      </w:tr>
      <w:tr w:rsidR="001B44A6" w:rsidTr="001B44A6">
        <w:trPr>
          <w:trHeight w:val="535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1154" cy="181154"/>
                  <wp:effectExtent l="19050" t="0" r="9346" b="0"/>
                  <wp:docPr id="9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0" cy="182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/</w:t>
            </w:r>
            <w:r w:rsidR="00546191">
              <w:rPr>
                <w:rFonts w:hint="eastAsia"/>
              </w:rPr>
              <w:t>应用挂片协议</w:t>
            </w:r>
            <w:r>
              <w:rPr>
                <w:rFonts w:hint="eastAsia"/>
              </w:rPr>
              <w:t>按钮</w:t>
            </w:r>
          </w:p>
        </w:tc>
      </w:tr>
      <w:tr w:rsidR="001B44A6" w:rsidTr="001B44A6">
        <w:trPr>
          <w:trHeight w:val="225"/>
        </w:trPr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1B44A6" w:rsidP="0099493D">
            <w:pPr>
              <w:pStyle w:val="aff1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9865" cy="189865"/>
                  <wp:effectExtent l="19050" t="0" r="635" b="0"/>
                  <wp:docPr id="96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4A6" w:rsidRDefault="00546191" w:rsidP="001B44A6">
            <w:pPr>
              <w:pStyle w:val="aff1"/>
              <w:spacing w:line="240" w:lineRule="auto"/>
            </w:pPr>
            <w:r>
              <w:rPr>
                <w:rFonts w:hint="eastAsia"/>
              </w:rPr>
              <w:t>打开其他序列</w:t>
            </w:r>
            <w:r w:rsidR="001B44A6">
              <w:rPr>
                <w:rFonts w:hint="eastAsia"/>
              </w:rPr>
              <w:t>按钮</w:t>
            </w:r>
          </w:p>
        </w:tc>
      </w:tr>
    </w:tbl>
    <w:p w:rsidR="007C5852" w:rsidRDefault="007C5852" w:rsidP="00A20B29">
      <w:pPr>
        <w:pStyle w:val="2"/>
      </w:pPr>
      <w:r>
        <w:rPr>
          <w:rFonts w:hint="eastAsia"/>
        </w:rPr>
        <w:t>实时会议</w:t>
      </w:r>
    </w:p>
    <w:p w:rsidR="007C5852" w:rsidRDefault="007C5852" w:rsidP="000C3F1C">
      <w:pPr>
        <w:pStyle w:val="a3"/>
        <w:numPr>
          <w:ilvl w:val="0"/>
          <w:numId w:val="28"/>
        </w:numPr>
      </w:pPr>
      <w:r>
        <w:rPr>
          <w:rFonts w:hint="eastAsia"/>
        </w:rPr>
        <w:t>主持人单击</w:t>
      </w:r>
      <w:r w:rsidR="001B44A6" w:rsidRPr="001B44A6">
        <w:rPr>
          <w:noProof/>
        </w:rPr>
        <w:drawing>
          <wp:inline distT="0" distB="0" distL="0" distR="0">
            <wp:extent cx="481882" cy="155162"/>
            <wp:effectExtent l="19050" t="0" r="0" b="0"/>
            <wp:docPr id="2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7" cy="15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3C4">
        <w:rPr>
          <w:rFonts w:hint="eastAsia"/>
        </w:rPr>
        <w:t>，邀请参</w:t>
      </w:r>
      <w:r>
        <w:rPr>
          <w:rFonts w:hint="eastAsia"/>
        </w:rPr>
        <w:t>会人员</w:t>
      </w:r>
      <w:r w:rsidR="001B44A6">
        <w:rPr>
          <w:rFonts w:hint="eastAsia"/>
        </w:rPr>
        <w:t>进入</w:t>
      </w:r>
      <w:r>
        <w:rPr>
          <w:rFonts w:hint="eastAsia"/>
        </w:rPr>
        <w:t>实时会议。</w:t>
      </w:r>
      <w:r w:rsidR="00972048">
        <w:rPr>
          <w:rFonts w:hint="eastAsia"/>
        </w:rPr>
        <w:t>参会人员同步操作。</w:t>
      </w:r>
    </w:p>
    <w:p w:rsidR="00A20B29" w:rsidRPr="00A20B29" w:rsidRDefault="000A74BB" w:rsidP="00A20B29">
      <w:pPr>
        <w:pStyle w:val="a3"/>
        <w:numPr>
          <w:ilvl w:val="0"/>
          <w:numId w:val="28"/>
        </w:numPr>
      </w:pPr>
      <w:r>
        <w:rPr>
          <w:rFonts w:hint="eastAsia"/>
        </w:rPr>
        <w:t>参</w:t>
      </w:r>
      <w:r w:rsidR="007C5852">
        <w:rPr>
          <w:rFonts w:hint="eastAsia"/>
        </w:rPr>
        <w:t>会人员，单击</w:t>
      </w:r>
      <w:r w:rsidR="00546191">
        <w:rPr>
          <w:rFonts w:hint="eastAsia"/>
          <w:noProof/>
        </w:rPr>
        <w:drawing>
          <wp:inline distT="0" distB="0" distL="0" distR="0">
            <wp:extent cx="378515" cy="179844"/>
            <wp:effectExtent l="19050" t="0" r="2485" b="0"/>
            <wp:docPr id="258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4" cy="18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5852">
        <w:rPr>
          <w:rFonts w:hint="eastAsia"/>
        </w:rPr>
        <w:t>按钮，切换主持权限</w:t>
      </w:r>
      <w:r w:rsidR="008D174D">
        <w:rPr>
          <w:rFonts w:hint="eastAsia"/>
        </w:rPr>
        <w:t>。</w:t>
      </w:r>
    </w:p>
    <w:p w:rsidR="00281C14" w:rsidRDefault="00317C22" w:rsidP="001F2766">
      <w:pPr>
        <w:pStyle w:val="1"/>
      </w:pPr>
      <w:bookmarkStart w:id="6" w:name="_Toc338692338"/>
      <w:r>
        <w:rPr>
          <w:rFonts w:hint="eastAsia"/>
        </w:rPr>
        <w:lastRenderedPageBreak/>
        <w:t>病例报告</w:t>
      </w:r>
      <w:bookmarkEnd w:id="6"/>
    </w:p>
    <w:p w:rsidR="00693D4B" w:rsidRDefault="003E0257" w:rsidP="00A20B29">
      <w:pPr>
        <w:pStyle w:val="2"/>
      </w:pPr>
      <w:r>
        <w:rPr>
          <w:rFonts w:hint="eastAsia"/>
        </w:rPr>
        <w:t>报告常见</w:t>
      </w:r>
      <w:r w:rsidR="00693D4B">
        <w:rPr>
          <w:rFonts w:hint="eastAsia"/>
        </w:rPr>
        <w:t>操作</w:t>
      </w:r>
    </w:p>
    <w:p w:rsidR="00693D4B" w:rsidRDefault="006F4B98" w:rsidP="006F3630">
      <w:pPr>
        <w:pStyle w:val="a3"/>
      </w:pPr>
      <w:r w:rsidRPr="006F4B98">
        <w:rPr>
          <w:noProof/>
        </w:rPr>
        <w:drawing>
          <wp:inline distT="0" distB="0" distL="0" distR="0">
            <wp:extent cx="394418" cy="159284"/>
            <wp:effectExtent l="19050" t="0" r="5632" b="0"/>
            <wp:docPr id="61" name="图片 155" descr="报告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告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33" cy="1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52E">
        <w:rPr>
          <w:rFonts w:hint="eastAsia"/>
        </w:rPr>
        <w:t>：打开报告界面。</w:t>
      </w:r>
    </w:p>
    <w:p w:rsidR="00825CE5" w:rsidRDefault="006F4B98" w:rsidP="006F3630">
      <w:pPr>
        <w:pStyle w:val="a3"/>
      </w:pPr>
      <w:r w:rsidRPr="006F4B98">
        <w:rPr>
          <w:noProof/>
        </w:rPr>
        <w:drawing>
          <wp:inline distT="0" distB="0" distL="0" distR="0">
            <wp:extent cx="400000" cy="133333"/>
            <wp:effectExtent l="19050" t="0" r="50" b="0"/>
            <wp:docPr id="60" name="图片 34" descr="C:\Users\ADMINI~1\AppData\Local\Temp\SNAGHTML85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SNAGHTML85832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0" cy="13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/</w:t>
      </w:r>
      <w:r w:rsidRPr="006F4B98">
        <w:rPr>
          <w:noProof/>
        </w:rPr>
        <w:drawing>
          <wp:inline distT="0" distB="0" distL="0" distR="0">
            <wp:extent cx="400000" cy="133333"/>
            <wp:effectExtent l="19050" t="0" r="50" b="0"/>
            <wp:docPr id="82" name="图片 37" descr="C:\Users\ADMINI~1\AppData\Local\Temp\SNAGHTML85af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SNAGHTML85af9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0" cy="13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CE5">
        <w:rPr>
          <w:rFonts w:hint="eastAsia"/>
        </w:rPr>
        <w:t>：</w:t>
      </w:r>
      <w:r w:rsidR="009E5694">
        <w:rPr>
          <w:rFonts w:hint="eastAsia"/>
        </w:rPr>
        <w:t>显示</w:t>
      </w:r>
      <w:r>
        <w:rPr>
          <w:rFonts w:hint="eastAsia"/>
        </w:rPr>
        <w:t>/</w:t>
      </w:r>
      <w:r w:rsidR="009E5694">
        <w:rPr>
          <w:rFonts w:hint="eastAsia"/>
        </w:rPr>
        <w:t>隐藏报告。</w:t>
      </w:r>
    </w:p>
    <w:p w:rsidR="001F3FA5" w:rsidRDefault="00E90221" w:rsidP="00A20B29">
      <w:pPr>
        <w:pStyle w:val="2"/>
      </w:pPr>
      <w:r>
        <w:rPr>
          <w:rFonts w:hint="eastAsia"/>
        </w:rPr>
        <w:t>打开</w:t>
      </w:r>
      <w:r w:rsidR="00757F9C">
        <w:rPr>
          <w:rFonts w:hint="eastAsia"/>
        </w:rPr>
        <w:t>报告</w:t>
      </w:r>
    </w:p>
    <w:p w:rsidR="00036312" w:rsidRDefault="00DF752E" w:rsidP="006F3630">
      <w:pPr>
        <w:pStyle w:val="a3"/>
      </w:pPr>
      <w:r>
        <w:rPr>
          <w:rFonts w:hint="eastAsia"/>
        </w:rPr>
        <w:t>在</w:t>
      </w:r>
      <w:r w:rsidR="00885868">
        <w:rPr>
          <w:rFonts w:hint="eastAsia"/>
        </w:rPr>
        <w:t>病例界面</w:t>
      </w:r>
      <w:r w:rsidR="006F3630">
        <w:rPr>
          <w:rFonts w:hint="eastAsia"/>
        </w:rPr>
        <w:t>单击</w:t>
      </w:r>
      <w:r w:rsidR="006F4B98" w:rsidRPr="006F4B98">
        <w:rPr>
          <w:noProof/>
        </w:rPr>
        <w:drawing>
          <wp:inline distT="0" distB="0" distL="0" distR="0">
            <wp:extent cx="394418" cy="159284"/>
            <wp:effectExtent l="19050" t="0" r="5632" b="0"/>
            <wp:docPr id="62" name="图片 155" descr="报告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告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33" cy="1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977">
        <w:rPr>
          <w:rFonts w:hint="eastAsia"/>
        </w:rPr>
        <w:t>，打开</w:t>
      </w:r>
      <w:r w:rsidR="00A84B34">
        <w:rPr>
          <w:rFonts w:hint="eastAsia"/>
        </w:rPr>
        <w:t>报告页面</w:t>
      </w:r>
      <w:r w:rsidR="00EF4D41">
        <w:rPr>
          <w:rFonts w:hint="eastAsia"/>
        </w:rPr>
        <w:t>，报告界面信息介绍</w:t>
      </w:r>
      <w:r w:rsidR="00A56E98">
        <w:rPr>
          <w:rFonts w:hint="eastAsia"/>
        </w:rPr>
        <w:t>如下表</w:t>
      </w:r>
      <w:r w:rsidR="00A84B34">
        <w:rPr>
          <w:rFonts w:hint="eastAsia"/>
        </w:rPr>
        <w:t>。</w:t>
      </w:r>
    </w:p>
    <w:tbl>
      <w:tblPr>
        <w:tblStyle w:val="aff0"/>
        <w:tblW w:w="0" w:type="auto"/>
        <w:tblInd w:w="392" w:type="dxa"/>
        <w:tblLook w:val="04A0"/>
      </w:tblPr>
      <w:tblGrid>
        <w:gridCol w:w="709"/>
        <w:gridCol w:w="4147"/>
      </w:tblGrid>
      <w:tr w:rsidR="00C16D36" w:rsidTr="00BC28E1">
        <w:tc>
          <w:tcPr>
            <w:tcW w:w="709" w:type="dxa"/>
            <w:shd w:val="clear" w:color="auto" w:fill="F2F2F2" w:themeFill="background1" w:themeFillShade="F2"/>
          </w:tcPr>
          <w:p w:rsidR="00C16D36" w:rsidRPr="007C7796" w:rsidRDefault="00DF752E" w:rsidP="0092554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布局</w:t>
            </w:r>
          </w:p>
        </w:tc>
        <w:tc>
          <w:tcPr>
            <w:tcW w:w="4147" w:type="dxa"/>
            <w:shd w:val="clear" w:color="auto" w:fill="F2F2F2" w:themeFill="background1" w:themeFillShade="F2"/>
          </w:tcPr>
          <w:p w:rsidR="00C16D36" w:rsidRPr="007C7796" w:rsidRDefault="00C16D36" w:rsidP="0092554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 w:rsidRPr="007C7796">
              <w:rPr>
                <w:rFonts w:ascii="Times New Roman" w:hAnsi="Times New Roman" w:hint="eastAsia"/>
                <w:b/>
              </w:rPr>
              <w:t>功能</w:t>
            </w:r>
          </w:p>
        </w:tc>
      </w:tr>
      <w:tr w:rsidR="00C16D36" w:rsidTr="00BC28E1">
        <w:trPr>
          <w:trHeight w:val="397"/>
        </w:trPr>
        <w:tc>
          <w:tcPr>
            <w:tcW w:w="709" w:type="dxa"/>
            <w:vAlign w:val="center"/>
          </w:tcPr>
          <w:p w:rsidR="00C16D36" w:rsidRPr="000B17B6" w:rsidRDefault="00DF752E" w:rsidP="000B17B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 w:rsidRPr="000B17B6">
              <w:rPr>
                <w:rFonts w:ascii="Times New Roman" w:hAnsi="Times New Roman" w:hint="eastAsia"/>
                <w:b/>
              </w:rPr>
              <w:t>界面左侧</w:t>
            </w:r>
          </w:p>
        </w:tc>
        <w:tc>
          <w:tcPr>
            <w:tcW w:w="4147" w:type="dxa"/>
            <w:vAlign w:val="bottom"/>
          </w:tcPr>
          <w:p w:rsidR="00D0618B" w:rsidRPr="007C7796" w:rsidRDefault="00DF752E" w:rsidP="00305685">
            <w:pPr>
              <w:pStyle w:val="aff1"/>
              <w:spacing w:before="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选择报告</w:t>
            </w:r>
            <w:r w:rsidR="00305685">
              <w:rPr>
                <w:rFonts w:ascii="Times New Roman" w:hAnsi="Times New Roman" w:hint="eastAsia"/>
              </w:rPr>
              <w:t>公有</w:t>
            </w:r>
            <w:r w:rsidR="00305685">
              <w:rPr>
                <w:rFonts w:ascii="Times New Roman" w:hAnsi="Times New Roman" w:hint="eastAsia"/>
              </w:rPr>
              <w:t>/</w:t>
            </w:r>
            <w:r w:rsidR="00305685">
              <w:rPr>
                <w:rFonts w:ascii="Times New Roman" w:hAnsi="Times New Roman" w:hint="eastAsia"/>
              </w:rPr>
              <w:t>私有</w:t>
            </w:r>
            <w:r>
              <w:rPr>
                <w:rFonts w:ascii="Times New Roman" w:hAnsi="Times New Roman" w:hint="eastAsia"/>
              </w:rPr>
              <w:t>模板</w:t>
            </w:r>
            <w:r w:rsidR="00E84CFF">
              <w:rPr>
                <w:rFonts w:ascii="Times New Roman" w:hAnsi="Times New Roman" w:hint="eastAsia"/>
              </w:rPr>
              <w:t>，查看历史报告和相似病例</w:t>
            </w:r>
            <w:r w:rsidR="00D0618B" w:rsidRPr="007C7796">
              <w:rPr>
                <w:rFonts w:ascii="Times New Roman" w:hAnsi="Times New Roman" w:hint="eastAsia"/>
              </w:rPr>
              <w:t>。</w:t>
            </w:r>
          </w:p>
        </w:tc>
      </w:tr>
      <w:tr w:rsidR="00C16D36" w:rsidTr="00BC28E1">
        <w:trPr>
          <w:trHeight w:val="339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16D36" w:rsidRPr="000B17B6" w:rsidRDefault="00DF752E" w:rsidP="000B17B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 w:rsidRPr="000B17B6">
              <w:rPr>
                <w:rFonts w:ascii="Times New Roman" w:hAnsi="Times New Roman" w:hint="eastAsia"/>
                <w:b/>
              </w:rPr>
              <w:t>界面中部</w:t>
            </w:r>
          </w:p>
        </w:tc>
        <w:tc>
          <w:tcPr>
            <w:tcW w:w="4147" w:type="dxa"/>
            <w:tcBorders>
              <w:bottom w:val="single" w:sz="4" w:space="0" w:color="auto"/>
            </w:tcBorders>
            <w:vAlign w:val="bottom"/>
          </w:tcPr>
          <w:p w:rsidR="00DF752E" w:rsidRPr="007C7796" w:rsidRDefault="00DF752E" w:rsidP="00DF752E">
            <w:pPr>
              <w:pStyle w:val="aff1"/>
              <w:spacing w:before="0" w:after="0" w:line="240" w:lineRule="auto"/>
              <w:rPr>
                <w:rFonts w:ascii="Times New Roman" w:hAnsi="Times New Roman"/>
              </w:rPr>
            </w:pPr>
            <w:r w:rsidRPr="007C7796">
              <w:rPr>
                <w:rFonts w:ascii="Times New Roman" w:hAnsi="Times New Roman" w:hint="eastAsia"/>
              </w:rPr>
              <w:t>报告医生撰写报告</w:t>
            </w:r>
            <w:r w:rsidR="00E60F47">
              <w:rPr>
                <w:rFonts w:ascii="Times New Roman" w:hAnsi="Times New Roman" w:hint="eastAsia"/>
              </w:rPr>
              <w:t>及基本功能操作</w:t>
            </w:r>
            <w:r w:rsidRPr="007C7796">
              <w:rPr>
                <w:rFonts w:ascii="Times New Roman" w:hAnsi="Times New Roman" w:hint="eastAsia"/>
              </w:rPr>
              <w:t>。</w:t>
            </w:r>
          </w:p>
          <w:p w:rsidR="00C16D36" w:rsidRPr="007C7796" w:rsidRDefault="00E60F47" w:rsidP="00E60F47">
            <w:pPr>
              <w:pStyle w:val="aff1"/>
              <w:spacing w:before="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基本功能操作区包括：常规按钮、</w:t>
            </w:r>
            <w:r w:rsidR="00DF752E" w:rsidRPr="007C7796">
              <w:rPr>
                <w:rFonts w:ascii="Times New Roman" w:hAnsi="Times New Roman" w:hint="eastAsia"/>
              </w:rPr>
              <w:t>报告模版</w:t>
            </w:r>
            <w:r w:rsidR="00DF752E">
              <w:rPr>
                <w:rFonts w:ascii="Times New Roman" w:hAnsi="Times New Roman" w:hint="eastAsia"/>
              </w:rPr>
              <w:t>选择</w:t>
            </w:r>
            <w:r w:rsidR="00DF752E" w:rsidRPr="007C7796">
              <w:rPr>
                <w:rFonts w:ascii="Times New Roman" w:hAnsi="Times New Roman" w:hint="eastAsia"/>
              </w:rPr>
              <w:t>、</w:t>
            </w:r>
            <w:r w:rsidR="00DF752E">
              <w:rPr>
                <w:rFonts w:ascii="Times New Roman" w:hAnsi="Times New Roman" w:hint="eastAsia"/>
              </w:rPr>
              <w:t>电子单、纸质单</w:t>
            </w:r>
            <w:r>
              <w:rPr>
                <w:rFonts w:ascii="Times New Roman" w:hAnsi="Times New Roman" w:hint="eastAsia"/>
              </w:rPr>
              <w:t>、打印预览、相似患者、质控评价、病例追踪</w:t>
            </w:r>
            <w:r w:rsidR="00DF752E">
              <w:rPr>
                <w:rFonts w:ascii="Times New Roman" w:hAnsi="Times New Roman" w:hint="eastAsia"/>
              </w:rPr>
              <w:t>等</w:t>
            </w:r>
            <w:r>
              <w:rPr>
                <w:rFonts w:ascii="Times New Roman" w:hAnsi="Times New Roman" w:hint="eastAsia"/>
              </w:rPr>
              <w:t>操作</w:t>
            </w:r>
            <w:r w:rsidR="00740FA0">
              <w:rPr>
                <w:rFonts w:ascii="Times New Roman" w:hAnsi="Times New Roman" w:hint="eastAsia"/>
              </w:rPr>
              <w:t>。</w:t>
            </w:r>
          </w:p>
        </w:tc>
      </w:tr>
      <w:tr w:rsidR="00C16D36" w:rsidTr="00BC28E1">
        <w:trPr>
          <w:trHeight w:val="25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D36" w:rsidRPr="000B17B6" w:rsidRDefault="00DF752E" w:rsidP="000B17B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 w:rsidRPr="000B17B6">
              <w:rPr>
                <w:rFonts w:ascii="Times New Roman" w:hAnsi="Times New Roman" w:hint="eastAsia"/>
                <w:b/>
              </w:rPr>
              <w:t>界面右侧</w:t>
            </w:r>
          </w:p>
        </w:tc>
        <w:tc>
          <w:tcPr>
            <w:tcW w:w="41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77F3" w:rsidRPr="007C7796" w:rsidRDefault="005B6927" w:rsidP="00EA1550">
            <w:pPr>
              <w:pStyle w:val="aff1"/>
              <w:spacing w:before="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填写基本信息、附加信息</w:t>
            </w:r>
            <w:r w:rsidR="00EA1550">
              <w:rPr>
                <w:rFonts w:ascii="Times New Roman" w:hAnsi="Times New Roman" w:hint="eastAsia"/>
              </w:rPr>
              <w:t>，</w:t>
            </w:r>
            <w:r w:rsidR="00DF752E">
              <w:rPr>
                <w:rFonts w:ascii="Times New Roman" w:hAnsi="Times New Roman" w:hint="eastAsia"/>
              </w:rPr>
              <w:t>显示内容修改痕迹</w:t>
            </w:r>
            <w:r w:rsidR="000077F3" w:rsidRPr="007C7796">
              <w:rPr>
                <w:rFonts w:ascii="Times New Roman" w:hAnsi="Times New Roman" w:hint="eastAsia"/>
              </w:rPr>
              <w:t>。</w:t>
            </w:r>
          </w:p>
        </w:tc>
      </w:tr>
    </w:tbl>
    <w:p w:rsidR="006572C0" w:rsidRDefault="003E166F" w:rsidP="00A20B29">
      <w:pPr>
        <w:pStyle w:val="2"/>
      </w:pPr>
      <w:bookmarkStart w:id="7" w:name="_Toc338692341"/>
      <w:r>
        <w:rPr>
          <w:rFonts w:hint="eastAsia"/>
        </w:rPr>
        <w:t>修改</w:t>
      </w:r>
      <w:r w:rsidR="006572C0">
        <w:rPr>
          <w:rFonts w:hint="eastAsia"/>
        </w:rPr>
        <w:t>报告</w:t>
      </w:r>
      <w:bookmarkEnd w:id="7"/>
    </w:p>
    <w:p w:rsidR="00776755" w:rsidRDefault="00370A35" w:rsidP="006F3630">
      <w:pPr>
        <w:pStyle w:val="a3"/>
      </w:pPr>
      <w:r w:rsidRPr="001001DF">
        <w:rPr>
          <w:rFonts w:hint="eastAsia"/>
          <w:b/>
        </w:rPr>
        <w:t>报告医生</w:t>
      </w:r>
      <w:r>
        <w:rPr>
          <w:rFonts w:hint="eastAsia"/>
        </w:rPr>
        <w:t>：</w:t>
      </w:r>
      <w:r w:rsidR="00D31D9D">
        <w:rPr>
          <w:rFonts w:hint="eastAsia"/>
        </w:rPr>
        <w:t>申请单</w:t>
      </w:r>
      <w:r w:rsidR="00AD1CEE">
        <w:rPr>
          <w:rFonts w:hint="eastAsia"/>
        </w:rPr>
        <w:t>状态</w:t>
      </w:r>
      <w:r w:rsidR="00466174">
        <w:rPr>
          <w:rFonts w:hint="eastAsia"/>
        </w:rPr>
        <w:t>未</w:t>
      </w:r>
      <w:r w:rsidR="00C56985">
        <w:rPr>
          <w:rFonts w:hint="eastAsia"/>
        </w:rPr>
        <w:t>变成</w:t>
      </w:r>
      <w:r w:rsidR="00C73874">
        <w:rPr>
          <w:rFonts w:hint="eastAsia"/>
        </w:rPr>
        <w:t>“</w:t>
      </w:r>
      <w:r w:rsidR="00C56985">
        <w:rPr>
          <w:rFonts w:hint="eastAsia"/>
        </w:rPr>
        <w:t>已</w:t>
      </w:r>
      <w:r w:rsidR="005E610E">
        <w:rPr>
          <w:rFonts w:hint="eastAsia"/>
        </w:rPr>
        <w:t>审核</w:t>
      </w:r>
      <w:r w:rsidR="00C73874">
        <w:rPr>
          <w:rFonts w:hint="eastAsia"/>
        </w:rPr>
        <w:t>”</w:t>
      </w:r>
      <w:r w:rsidR="00D31D9D">
        <w:rPr>
          <w:rFonts w:hint="eastAsia"/>
        </w:rPr>
        <w:t>之前</w:t>
      </w:r>
      <w:r w:rsidR="00AD1CEE">
        <w:rPr>
          <w:rFonts w:hint="eastAsia"/>
        </w:rPr>
        <w:t>，</w:t>
      </w:r>
      <w:r w:rsidR="00C56985">
        <w:rPr>
          <w:rFonts w:hint="eastAsia"/>
        </w:rPr>
        <w:t>都</w:t>
      </w:r>
      <w:r w:rsidR="009B6C61">
        <w:rPr>
          <w:rFonts w:hint="eastAsia"/>
        </w:rPr>
        <w:t>可</w:t>
      </w:r>
      <w:r w:rsidR="00C56985">
        <w:rPr>
          <w:rFonts w:hint="eastAsia"/>
        </w:rPr>
        <w:t>修改。</w:t>
      </w:r>
      <w:r w:rsidR="00305685">
        <w:rPr>
          <w:rFonts w:hint="eastAsia"/>
        </w:rPr>
        <w:t>（可配置）</w:t>
      </w:r>
    </w:p>
    <w:p w:rsidR="00370A35" w:rsidRDefault="00370A35" w:rsidP="006F3630">
      <w:pPr>
        <w:pStyle w:val="a3"/>
      </w:pPr>
      <w:r w:rsidRPr="001001DF">
        <w:rPr>
          <w:rFonts w:hint="eastAsia"/>
          <w:b/>
        </w:rPr>
        <w:t>审核医生</w:t>
      </w:r>
      <w:r>
        <w:rPr>
          <w:rFonts w:hint="eastAsia"/>
        </w:rPr>
        <w:t>：</w:t>
      </w:r>
      <w:r w:rsidR="00B74D0B">
        <w:rPr>
          <w:rFonts w:hint="eastAsia"/>
        </w:rPr>
        <w:t>无限次修改报告。</w:t>
      </w:r>
    </w:p>
    <w:p w:rsidR="00391935" w:rsidRDefault="00391935" w:rsidP="00A20B29">
      <w:pPr>
        <w:pStyle w:val="2"/>
      </w:pPr>
      <w:bookmarkStart w:id="8" w:name="_Toc338692342"/>
      <w:r>
        <w:rPr>
          <w:rFonts w:hint="eastAsia"/>
        </w:rPr>
        <w:t>审核报告</w:t>
      </w:r>
      <w:bookmarkEnd w:id="8"/>
    </w:p>
    <w:p w:rsidR="00FC39BC" w:rsidRDefault="00E33F53" w:rsidP="00A20B29">
      <w:pPr>
        <w:pStyle w:val="a3"/>
        <w:numPr>
          <w:ilvl w:val="0"/>
          <w:numId w:val="29"/>
        </w:numPr>
      </w:pPr>
      <w:r>
        <w:rPr>
          <w:rFonts w:hint="eastAsia"/>
        </w:rPr>
        <w:t>审核医生对已提交的报告进行审核</w:t>
      </w:r>
      <w:r w:rsidR="005D7A39">
        <w:rPr>
          <w:rFonts w:hint="eastAsia"/>
        </w:rPr>
        <w:t>。</w:t>
      </w:r>
    </w:p>
    <w:p w:rsidR="00B26F52" w:rsidRDefault="00A3777E" w:rsidP="00A20B29">
      <w:pPr>
        <w:pStyle w:val="a3"/>
        <w:numPr>
          <w:ilvl w:val="0"/>
          <w:numId w:val="29"/>
        </w:numPr>
      </w:pPr>
      <w:r>
        <w:rPr>
          <w:rFonts w:hint="eastAsia"/>
        </w:rPr>
        <w:t>对于</w:t>
      </w:r>
      <w:r w:rsidR="007B5AEE">
        <w:rPr>
          <w:rFonts w:hint="eastAsia"/>
        </w:rPr>
        <w:t>符合要求的报告</w:t>
      </w:r>
      <w:r w:rsidR="005E796D">
        <w:rPr>
          <w:rFonts w:hint="eastAsia"/>
        </w:rPr>
        <w:t>单击</w:t>
      </w:r>
      <w:r w:rsidR="006F3630">
        <w:rPr>
          <w:rFonts w:hint="eastAsia"/>
        </w:rPr>
        <w:t>【</w:t>
      </w:r>
      <w:r w:rsidR="00B26F52">
        <w:rPr>
          <w:rFonts w:hint="eastAsia"/>
        </w:rPr>
        <w:t>审核</w:t>
      </w:r>
      <w:r w:rsidR="006F3630">
        <w:rPr>
          <w:rFonts w:hint="eastAsia"/>
        </w:rPr>
        <w:t>】</w:t>
      </w:r>
      <w:r w:rsidR="00B26F52">
        <w:rPr>
          <w:rFonts w:hint="eastAsia"/>
        </w:rPr>
        <w:t>按钮，报告由“已提交”状态变为“已审核”状态。</w:t>
      </w:r>
    </w:p>
    <w:p w:rsidR="007B5AEE" w:rsidRDefault="00B26F52" w:rsidP="00A20B29">
      <w:pPr>
        <w:pStyle w:val="a3"/>
        <w:numPr>
          <w:ilvl w:val="0"/>
          <w:numId w:val="29"/>
        </w:numPr>
      </w:pPr>
      <w:r>
        <w:rPr>
          <w:rFonts w:hint="eastAsia"/>
        </w:rPr>
        <w:t>未通过的报告，</w:t>
      </w:r>
      <w:r w:rsidR="005E796D">
        <w:rPr>
          <w:rFonts w:hint="eastAsia"/>
        </w:rPr>
        <w:t>单击</w:t>
      </w:r>
      <w:r w:rsidR="006F3630">
        <w:rPr>
          <w:rFonts w:hint="eastAsia"/>
        </w:rPr>
        <w:t>【</w:t>
      </w:r>
      <w:r w:rsidR="00E84CFF">
        <w:rPr>
          <w:rFonts w:hint="eastAsia"/>
        </w:rPr>
        <w:t>退回</w:t>
      </w:r>
      <w:r w:rsidR="006F3630">
        <w:rPr>
          <w:rFonts w:hint="eastAsia"/>
        </w:rPr>
        <w:t>】</w:t>
      </w:r>
      <w:r>
        <w:rPr>
          <w:rFonts w:hint="eastAsia"/>
        </w:rPr>
        <w:t>按钮，报告由“已提交”状态变为“已</w:t>
      </w:r>
      <w:r w:rsidR="00E84CFF">
        <w:rPr>
          <w:rFonts w:hint="eastAsia"/>
        </w:rPr>
        <w:t>退回</w:t>
      </w:r>
      <w:r>
        <w:rPr>
          <w:rFonts w:hint="eastAsia"/>
        </w:rPr>
        <w:t>”状态</w:t>
      </w:r>
      <w:r w:rsidR="00C6624E">
        <w:rPr>
          <w:rFonts w:hint="eastAsia"/>
        </w:rPr>
        <w:t>，由</w:t>
      </w:r>
      <w:r w:rsidR="00E84CFF">
        <w:rPr>
          <w:rFonts w:hint="eastAsia"/>
        </w:rPr>
        <w:t>之前写报告的</w:t>
      </w:r>
      <w:r>
        <w:rPr>
          <w:rFonts w:hint="eastAsia"/>
        </w:rPr>
        <w:t>报告医生</w:t>
      </w:r>
      <w:r w:rsidR="00C6624E">
        <w:rPr>
          <w:rFonts w:hint="eastAsia"/>
        </w:rPr>
        <w:t>重新</w:t>
      </w:r>
      <w:r>
        <w:rPr>
          <w:rFonts w:hint="eastAsia"/>
        </w:rPr>
        <w:t>修改报告。</w:t>
      </w:r>
    </w:p>
    <w:p w:rsidR="00B80E21" w:rsidRDefault="00B80E21" w:rsidP="00A20B29">
      <w:pPr>
        <w:pStyle w:val="2"/>
      </w:pPr>
      <w:bookmarkStart w:id="9" w:name="_Ref337468020"/>
      <w:bookmarkStart w:id="10" w:name="_Toc338692346"/>
      <w:r>
        <w:rPr>
          <w:rFonts w:hint="eastAsia"/>
        </w:rPr>
        <w:t>创建私有模版</w:t>
      </w:r>
      <w:bookmarkEnd w:id="9"/>
      <w:bookmarkEnd w:id="10"/>
    </w:p>
    <w:p w:rsidR="00BD55D7" w:rsidRPr="004119C3" w:rsidRDefault="001218A1" w:rsidP="006F3630">
      <w:pPr>
        <w:pStyle w:val="a3"/>
      </w:pPr>
      <w:r>
        <w:rPr>
          <w:rFonts w:hint="eastAsia"/>
        </w:rPr>
        <w:t>在报告界</w:t>
      </w:r>
      <w:r w:rsidR="00BD55D7">
        <w:rPr>
          <w:rFonts w:hint="eastAsia"/>
        </w:rPr>
        <w:t>面</w:t>
      </w:r>
      <w:r w:rsidR="00546191">
        <w:rPr>
          <w:rFonts w:hint="eastAsia"/>
        </w:rPr>
        <w:t>左侧</w:t>
      </w:r>
      <w:r w:rsidR="00FE654F">
        <w:rPr>
          <w:rFonts w:hint="eastAsia"/>
        </w:rPr>
        <w:t>，</w:t>
      </w:r>
      <w:r w:rsidR="005E796D">
        <w:rPr>
          <w:rFonts w:hint="eastAsia"/>
        </w:rPr>
        <w:t>单击</w:t>
      </w:r>
      <w:r w:rsidR="00546191">
        <w:rPr>
          <w:rFonts w:hint="eastAsia"/>
        </w:rPr>
        <w:t>【</w:t>
      </w:r>
      <w:r w:rsidR="00FE654F">
        <w:rPr>
          <w:rFonts w:hint="eastAsia"/>
        </w:rPr>
        <w:t>保存到我的模板</w:t>
      </w:r>
      <w:r w:rsidR="00546191">
        <w:rPr>
          <w:rFonts w:hint="eastAsia"/>
        </w:rPr>
        <w:t>】，在</w:t>
      </w:r>
      <w:r w:rsidR="008604B4">
        <w:rPr>
          <w:rFonts w:hint="eastAsia"/>
        </w:rPr>
        <w:t>弹出窗口中</w:t>
      </w:r>
      <w:r w:rsidR="008E0303" w:rsidRPr="00546191">
        <w:rPr>
          <w:rFonts w:hint="eastAsia"/>
        </w:rPr>
        <w:t>输入</w:t>
      </w:r>
      <w:r w:rsidR="00546191" w:rsidRPr="00546191">
        <w:rPr>
          <w:rFonts w:hint="eastAsia"/>
        </w:rPr>
        <w:t>相关信息和</w:t>
      </w:r>
      <w:r w:rsidR="00FE654F" w:rsidRPr="00546191">
        <w:rPr>
          <w:rFonts w:hint="eastAsia"/>
        </w:rPr>
        <w:t>常用的检查所见</w:t>
      </w:r>
      <w:r w:rsidR="00546191" w:rsidRPr="00546191">
        <w:rPr>
          <w:rFonts w:hint="eastAsia"/>
        </w:rPr>
        <w:t>、</w:t>
      </w:r>
      <w:r w:rsidR="00FE654F" w:rsidRPr="00546191">
        <w:rPr>
          <w:rFonts w:hint="eastAsia"/>
        </w:rPr>
        <w:t>检查印象</w:t>
      </w:r>
      <w:r w:rsidR="00601D61">
        <w:rPr>
          <w:rFonts w:hint="eastAsia"/>
        </w:rPr>
        <w:t>等</w:t>
      </w:r>
      <w:r w:rsidR="00546191">
        <w:rPr>
          <w:rFonts w:hint="eastAsia"/>
        </w:rPr>
        <w:t>，</w:t>
      </w:r>
      <w:r w:rsidR="007914FD">
        <w:rPr>
          <w:rFonts w:hint="eastAsia"/>
        </w:rPr>
        <w:t>单击</w:t>
      </w:r>
      <w:r w:rsidR="00546191">
        <w:rPr>
          <w:rFonts w:hint="eastAsia"/>
        </w:rPr>
        <w:t>【</w:t>
      </w:r>
      <w:r w:rsidR="007914FD">
        <w:rPr>
          <w:rFonts w:hint="eastAsia"/>
        </w:rPr>
        <w:t>确</w:t>
      </w:r>
      <w:r w:rsidR="00FE654F">
        <w:rPr>
          <w:rFonts w:hint="eastAsia"/>
        </w:rPr>
        <w:t>定</w:t>
      </w:r>
      <w:r w:rsidR="00546191">
        <w:rPr>
          <w:rFonts w:hint="eastAsia"/>
        </w:rPr>
        <w:t>】即完成</w:t>
      </w:r>
      <w:r w:rsidR="00FE654F">
        <w:rPr>
          <w:rFonts w:hint="eastAsia"/>
        </w:rPr>
        <w:t>私有</w:t>
      </w:r>
      <w:r w:rsidR="00BF22F8">
        <w:rPr>
          <w:rFonts w:hint="eastAsia"/>
        </w:rPr>
        <w:t>（或公有）</w:t>
      </w:r>
      <w:r w:rsidR="00BD55D7">
        <w:rPr>
          <w:rFonts w:hint="eastAsia"/>
        </w:rPr>
        <w:t>模版</w:t>
      </w:r>
      <w:r w:rsidR="00546191">
        <w:rPr>
          <w:rFonts w:hint="eastAsia"/>
        </w:rPr>
        <w:t>创建</w:t>
      </w:r>
      <w:r w:rsidR="00BD55D7">
        <w:rPr>
          <w:rFonts w:hint="eastAsia"/>
        </w:rPr>
        <w:t>。</w:t>
      </w:r>
    </w:p>
    <w:p w:rsidR="00066607" w:rsidRPr="00066607" w:rsidRDefault="00BD4664" w:rsidP="00A20B29">
      <w:pPr>
        <w:pStyle w:val="2"/>
      </w:pPr>
      <w:bookmarkStart w:id="11" w:name="_Toc338692347"/>
      <w:r>
        <w:rPr>
          <w:rFonts w:hint="eastAsia"/>
        </w:rPr>
        <w:t>应用</w:t>
      </w:r>
      <w:r w:rsidR="00350BAC">
        <w:rPr>
          <w:rFonts w:hint="eastAsia"/>
        </w:rPr>
        <w:t>公有</w:t>
      </w:r>
      <w:r w:rsidR="00546191">
        <w:rPr>
          <w:rFonts w:hint="eastAsia"/>
        </w:rPr>
        <w:t>/</w:t>
      </w:r>
      <w:r w:rsidR="003D3E60">
        <w:rPr>
          <w:rFonts w:hint="eastAsia"/>
        </w:rPr>
        <w:t>私有</w:t>
      </w:r>
      <w:r w:rsidR="004264D6">
        <w:rPr>
          <w:rFonts w:hint="eastAsia"/>
        </w:rPr>
        <w:t>模版</w:t>
      </w:r>
      <w:bookmarkEnd w:id="11"/>
    </w:p>
    <w:p w:rsidR="006323FF" w:rsidRDefault="00066607" w:rsidP="006F3630">
      <w:pPr>
        <w:pStyle w:val="a3"/>
      </w:pPr>
      <w:r>
        <w:rPr>
          <w:rFonts w:hint="eastAsia"/>
        </w:rPr>
        <w:t>在</w:t>
      </w:r>
      <w:r w:rsidR="00DF1312">
        <w:rPr>
          <w:rFonts w:hint="eastAsia"/>
        </w:rPr>
        <w:t>报告界面</w:t>
      </w:r>
      <w:r>
        <w:rPr>
          <w:rFonts w:hint="eastAsia"/>
        </w:rPr>
        <w:t>左侧可选择使用公有</w:t>
      </w:r>
      <w:r>
        <w:rPr>
          <w:rFonts w:hint="eastAsia"/>
        </w:rPr>
        <w:t>/</w:t>
      </w:r>
      <w:r>
        <w:rPr>
          <w:rFonts w:hint="eastAsia"/>
        </w:rPr>
        <w:t>私有模板。</w:t>
      </w:r>
    </w:p>
    <w:tbl>
      <w:tblPr>
        <w:tblStyle w:val="aff0"/>
        <w:tblW w:w="0" w:type="auto"/>
        <w:tblInd w:w="392" w:type="dxa"/>
        <w:tblLook w:val="04A0"/>
      </w:tblPr>
      <w:tblGrid>
        <w:gridCol w:w="1276"/>
        <w:gridCol w:w="3543"/>
      </w:tblGrid>
      <w:tr w:rsidR="00FE654F" w:rsidTr="00A37046">
        <w:trPr>
          <w:trHeight w:val="170"/>
        </w:trPr>
        <w:tc>
          <w:tcPr>
            <w:tcW w:w="1276" w:type="dxa"/>
            <w:shd w:val="clear" w:color="auto" w:fill="F2F2F2" w:themeFill="background1" w:themeFillShade="F2"/>
          </w:tcPr>
          <w:p w:rsidR="00FE654F" w:rsidRPr="007C7796" w:rsidRDefault="00FE654F" w:rsidP="00A3704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 w:rsidRPr="007C7796">
              <w:rPr>
                <w:rFonts w:ascii="Times New Roman" w:hAnsi="Times New Roman" w:hint="eastAsia"/>
                <w:b/>
              </w:rPr>
              <w:t>按钮</w:t>
            </w:r>
            <w:r w:rsidR="00A37046">
              <w:rPr>
                <w:rFonts w:ascii="Times New Roman" w:hAnsi="Times New Roman" w:hint="eastAsia"/>
                <w:b/>
              </w:rPr>
              <w:t>/</w:t>
            </w:r>
            <w:r w:rsidR="00A37046">
              <w:rPr>
                <w:rFonts w:ascii="Times New Roman" w:hAnsi="Times New Roman" w:hint="eastAsia"/>
                <w:b/>
              </w:rPr>
              <w:t>搜索栏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E654F" w:rsidRPr="007C7796" w:rsidRDefault="00FE654F" w:rsidP="009C53E6">
            <w:pPr>
              <w:pStyle w:val="aff1"/>
              <w:spacing w:before="0" w:after="0" w:line="240" w:lineRule="auto"/>
              <w:rPr>
                <w:rFonts w:ascii="Times New Roman" w:hAnsi="Times New Roman"/>
                <w:b/>
              </w:rPr>
            </w:pPr>
            <w:r w:rsidRPr="007C7796">
              <w:rPr>
                <w:rFonts w:ascii="Times New Roman" w:hAnsi="Times New Roman" w:hint="eastAsia"/>
                <w:b/>
              </w:rPr>
              <w:t>说明</w:t>
            </w:r>
          </w:p>
        </w:tc>
      </w:tr>
      <w:tr w:rsidR="00FE654F" w:rsidTr="00A37046">
        <w:trPr>
          <w:trHeight w:val="34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54F" w:rsidRPr="007C7796" w:rsidRDefault="00FE654F" w:rsidP="009C53E6">
            <w:pPr>
              <w:pStyle w:val="aff1"/>
              <w:spacing w:line="240" w:lineRule="auto"/>
              <w:rPr>
                <w:rFonts w:ascii="Times New Roman" w:hAnsi="Times New Roman"/>
                <w:noProof/>
              </w:rPr>
            </w:pPr>
            <w:r w:rsidRPr="007C7796">
              <w:rPr>
                <w:rFonts w:ascii="Times New Roman" w:hAnsi="Times New Roman" w:hint="eastAsia"/>
                <w:noProof/>
              </w:rPr>
              <w:t>快速检索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796D" w:rsidRPr="007C7796" w:rsidRDefault="00A37046" w:rsidP="00601D61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【</w:t>
            </w:r>
            <w:r w:rsidR="00601D61">
              <w:rPr>
                <w:rFonts w:hint="eastAsia"/>
              </w:rPr>
              <w:t>公有</w:t>
            </w:r>
            <w:r w:rsidR="00601D61">
              <w:rPr>
                <w:rFonts w:hint="eastAsia"/>
              </w:rPr>
              <w:t>/</w:t>
            </w:r>
            <w:r w:rsidR="00601D61">
              <w:rPr>
                <w:rFonts w:hint="eastAsia"/>
              </w:rPr>
              <w:t>私有</w:t>
            </w:r>
            <w:r>
              <w:rPr>
                <w:rFonts w:hint="eastAsia"/>
              </w:rPr>
              <w:t>模板】上方搜索栏</w:t>
            </w:r>
            <w:r w:rsidR="005E796D">
              <w:rPr>
                <w:rFonts w:hint="eastAsia"/>
              </w:rPr>
              <w:t>输入模板名称的拼音首字母，快速检索已有模板。</w:t>
            </w:r>
          </w:p>
        </w:tc>
      </w:tr>
      <w:tr w:rsidR="00FE654F" w:rsidRPr="00A37046" w:rsidTr="00A37046">
        <w:trPr>
          <w:trHeight w:val="34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54F" w:rsidRPr="007C7796" w:rsidRDefault="00066607" w:rsidP="00066607">
            <w:pPr>
              <w:pStyle w:val="aff1"/>
              <w:spacing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 w:hint="eastAsia"/>
                <w:noProof/>
              </w:rPr>
              <w:t>按检查部位搜索模板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54F" w:rsidRPr="007C7796" w:rsidRDefault="00A37046" w:rsidP="00A37046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【</w:t>
            </w:r>
            <w:r w:rsidR="00601D61">
              <w:rPr>
                <w:rFonts w:hint="eastAsia"/>
              </w:rPr>
              <w:t>公有</w:t>
            </w:r>
            <w:r w:rsidR="00601D61">
              <w:rPr>
                <w:rFonts w:hint="eastAsia"/>
              </w:rPr>
              <w:t>/</w:t>
            </w:r>
            <w:r w:rsidR="00601D61">
              <w:rPr>
                <w:rFonts w:hint="eastAsia"/>
              </w:rPr>
              <w:t>私有模板</w:t>
            </w:r>
            <w:r>
              <w:rPr>
                <w:rFonts w:hint="eastAsia"/>
              </w:rPr>
              <w:t>】右侧搜索栏</w:t>
            </w:r>
            <w:r w:rsidR="005E796D">
              <w:rPr>
                <w:rFonts w:hint="eastAsia"/>
              </w:rPr>
              <w:t>输入检查部位拼音首字母</w:t>
            </w:r>
            <w:r>
              <w:rPr>
                <w:rFonts w:hint="eastAsia"/>
              </w:rPr>
              <w:t>（或直接单击）</w:t>
            </w:r>
            <w:r w:rsidR="005E796D">
              <w:rPr>
                <w:rFonts w:hint="eastAsia"/>
              </w:rPr>
              <w:t>，选择检查部位后可查看对应的模板。</w:t>
            </w:r>
          </w:p>
        </w:tc>
      </w:tr>
      <w:tr w:rsidR="00E9090F" w:rsidTr="00A37046">
        <w:trPr>
          <w:trHeight w:val="34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090F" w:rsidRPr="007C7796" w:rsidRDefault="009131C0" w:rsidP="009C53E6">
            <w:pPr>
              <w:pStyle w:val="aff1"/>
              <w:spacing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 w:hint="eastAsia"/>
                <w:noProof/>
              </w:rPr>
              <w:t>【</w:t>
            </w:r>
            <w:r w:rsidR="00E9090F">
              <w:rPr>
                <w:rFonts w:ascii="Times New Roman" w:hAnsi="Times New Roman" w:hint="eastAsia"/>
                <w:noProof/>
              </w:rPr>
              <w:t>覆盖</w:t>
            </w:r>
            <w:r>
              <w:rPr>
                <w:rFonts w:ascii="Times New Roman" w:hAnsi="Times New Roman" w:hint="eastAsia"/>
                <w:noProof/>
              </w:rPr>
              <w:t>】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090F" w:rsidRPr="007C7796" w:rsidRDefault="005E796D" w:rsidP="00D471A4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单击</w:t>
            </w:r>
            <w:r w:rsidR="00E9090F">
              <w:rPr>
                <w:rFonts w:ascii="Times New Roman" w:hAnsi="Times New Roman" w:hint="eastAsia"/>
              </w:rPr>
              <w:t>后</w:t>
            </w:r>
            <w:r w:rsidR="00E9090F" w:rsidRPr="007C7796">
              <w:rPr>
                <w:rFonts w:ascii="Times New Roman" w:hAnsi="Times New Roman" w:hint="eastAsia"/>
              </w:rPr>
              <w:t>，覆盖原</w:t>
            </w:r>
            <w:r w:rsidR="00D471A4">
              <w:rPr>
                <w:rFonts w:ascii="Times New Roman" w:hAnsi="Times New Roman" w:hint="eastAsia"/>
              </w:rPr>
              <w:t>有</w:t>
            </w:r>
            <w:r w:rsidR="00E9090F" w:rsidRPr="007C7796">
              <w:rPr>
                <w:rFonts w:ascii="Times New Roman" w:hAnsi="Times New Roman" w:hint="eastAsia"/>
              </w:rPr>
              <w:t>的报告内容。</w:t>
            </w:r>
          </w:p>
        </w:tc>
      </w:tr>
      <w:tr w:rsidR="00E9090F" w:rsidTr="00A37046">
        <w:trPr>
          <w:trHeight w:val="10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090F" w:rsidRPr="007C7796" w:rsidRDefault="009131C0" w:rsidP="009C53E6">
            <w:pPr>
              <w:pStyle w:val="aff1"/>
              <w:spacing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 w:hint="eastAsia"/>
                <w:noProof/>
              </w:rPr>
              <w:t>【</w:t>
            </w:r>
            <w:r w:rsidR="00E9090F">
              <w:rPr>
                <w:rFonts w:ascii="Times New Roman" w:hAnsi="Times New Roman" w:hint="eastAsia"/>
                <w:noProof/>
              </w:rPr>
              <w:t>追加</w:t>
            </w:r>
            <w:r>
              <w:rPr>
                <w:rFonts w:ascii="Times New Roman" w:hAnsi="Times New Roman" w:hint="eastAsia"/>
                <w:noProof/>
              </w:rPr>
              <w:t>】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090F" w:rsidRPr="00E9090F" w:rsidRDefault="005E796D" w:rsidP="009C53E6">
            <w:pPr>
              <w:pStyle w:val="aff1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单击</w:t>
            </w:r>
            <w:r w:rsidR="00E9090F">
              <w:rPr>
                <w:rFonts w:ascii="Times New Roman" w:hAnsi="Times New Roman" w:hint="eastAsia"/>
              </w:rPr>
              <w:t>后，追加</w:t>
            </w:r>
            <w:r w:rsidR="00D471A4">
              <w:rPr>
                <w:rFonts w:ascii="Times New Roman" w:hAnsi="Times New Roman" w:hint="eastAsia"/>
              </w:rPr>
              <w:t>内容到当前</w:t>
            </w:r>
            <w:r w:rsidR="00E9090F">
              <w:rPr>
                <w:rFonts w:ascii="Times New Roman" w:hAnsi="Times New Roman" w:hint="eastAsia"/>
              </w:rPr>
              <w:t>报告</w:t>
            </w:r>
            <w:r w:rsidR="00E9090F" w:rsidRPr="007C7796">
              <w:rPr>
                <w:rFonts w:ascii="Times New Roman" w:hAnsi="Times New Roman" w:hint="eastAsia"/>
              </w:rPr>
              <w:t>。</w:t>
            </w:r>
          </w:p>
        </w:tc>
      </w:tr>
    </w:tbl>
    <w:p w:rsidR="002F6652" w:rsidRDefault="006C27B1" w:rsidP="006C27B1">
      <w:pPr>
        <w:pStyle w:val="2"/>
        <w:ind w:left="0" w:firstLine="0"/>
      </w:pPr>
      <w:r>
        <w:rPr>
          <w:rFonts w:hint="eastAsia"/>
        </w:rPr>
        <w:lastRenderedPageBreak/>
        <w:t>历史报告</w:t>
      </w:r>
    </w:p>
    <w:p w:rsidR="000F6328" w:rsidRDefault="00E9090F" w:rsidP="006F3630">
      <w:pPr>
        <w:pStyle w:val="a3"/>
      </w:pPr>
      <w:r>
        <w:rPr>
          <w:rFonts w:hint="eastAsia"/>
        </w:rPr>
        <w:t>列出当前患者</w:t>
      </w:r>
      <w:r w:rsidR="000C3F1C">
        <w:rPr>
          <w:rFonts w:hint="eastAsia"/>
        </w:rPr>
        <w:t>所有</w:t>
      </w:r>
      <w:r w:rsidR="00805B8C">
        <w:rPr>
          <w:rFonts w:hint="eastAsia"/>
        </w:rPr>
        <w:t>“已审核”</w:t>
      </w:r>
      <w:r w:rsidR="000C3F1C">
        <w:rPr>
          <w:rFonts w:hint="eastAsia"/>
        </w:rPr>
        <w:t>及其</w:t>
      </w:r>
      <w:r w:rsidR="00805B8C">
        <w:rPr>
          <w:rFonts w:hint="eastAsia"/>
        </w:rPr>
        <w:t>之后</w:t>
      </w:r>
      <w:r w:rsidR="000C3F1C">
        <w:rPr>
          <w:rFonts w:hint="eastAsia"/>
        </w:rPr>
        <w:t>状态</w:t>
      </w:r>
      <w:r w:rsidR="00805B8C">
        <w:rPr>
          <w:rFonts w:hint="eastAsia"/>
        </w:rPr>
        <w:t>的</w:t>
      </w:r>
      <w:r w:rsidR="000C3F1C">
        <w:rPr>
          <w:rFonts w:hint="eastAsia"/>
        </w:rPr>
        <w:t>历史</w:t>
      </w:r>
      <w:r>
        <w:rPr>
          <w:rFonts w:hint="eastAsia"/>
        </w:rPr>
        <w:t>检查报告。</w:t>
      </w:r>
      <w:r w:rsidR="00303B82">
        <w:rPr>
          <w:rFonts w:hint="eastAsia"/>
        </w:rPr>
        <w:t>双击查询结果，</w:t>
      </w:r>
      <w:r w:rsidR="00805B8C">
        <w:rPr>
          <w:rFonts w:hint="eastAsia"/>
        </w:rPr>
        <w:t>可</w:t>
      </w:r>
      <w:r w:rsidR="00303B82">
        <w:rPr>
          <w:rFonts w:hint="eastAsia"/>
        </w:rPr>
        <w:t>直接查</w:t>
      </w:r>
      <w:r w:rsidR="000C3F1C">
        <w:rPr>
          <w:rFonts w:hint="eastAsia"/>
        </w:rPr>
        <w:t>看</w:t>
      </w:r>
      <w:r w:rsidR="00303B82">
        <w:rPr>
          <w:rFonts w:hint="eastAsia"/>
        </w:rPr>
        <w:t>报告</w:t>
      </w:r>
      <w:r w:rsidR="00081256">
        <w:rPr>
          <w:rFonts w:hint="eastAsia"/>
        </w:rPr>
        <w:t>内容</w:t>
      </w:r>
      <w:r w:rsidR="00303B82">
        <w:rPr>
          <w:rFonts w:hint="eastAsia"/>
        </w:rPr>
        <w:t>。</w:t>
      </w:r>
    </w:p>
    <w:p w:rsidR="00FE6A0F" w:rsidRDefault="00805B8C" w:rsidP="006F3630">
      <w:pPr>
        <w:pStyle w:val="a3"/>
      </w:pPr>
      <w:r w:rsidRPr="00805B8C">
        <w:rPr>
          <w:rFonts w:hint="eastAsia"/>
          <w:noProof/>
        </w:rPr>
        <w:drawing>
          <wp:inline distT="0" distB="0" distL="0" distR="0">
            <wp:extent cx="1936971" cy="596187"/>
            <wp:effectExtent l="19050" t="0" r="6129" b="0"/>
            <wp:docPr id="164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82" cy="59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0F" w:rsidRDefault="00E9090F" w:rsidP="00A20B29">
      <w:pPr>
        <w:pStyle w:val="2"/>
      </w:pPr>
      <w:r>
        <w:rPr>
          <w:rFonts w:hint="eastAsia"/>
        </w:rPr>
        <w:t>相似病例</w:t>
      </w:r>
    </w:p>
    <w:p w:rsidR="00E9090F" w:rsidRDefault="00EB3A77" w:rsidP="006F3630">
      <w:pPr>
        <w:pStyle w:val="a3"/>
      </w:pPr>
      <w:r>
        <w:t>编辑报告时，系统自动根据相同的报告关键词或印象关键词进行筛选，显示</w:t>
      </w:r>
      <w:r>
        <w:rPr>
          <w:rFonts w:hint="eastAsia"/>
        </w:rPr>
        <w:t>“</w:t>
      </w:r>
      <w:r>
        <w:t>已审核</w:t>
      </w:r>
      <w:r>
        <w:rPr>
          <w:rFonts w:hint="eastAsia"/>
        </w:rPr>
        <w:t>”</w:t>
      </w:r>
      <w:r>
        <w:t>及其之后状态的申请单</w:t>
      </w:r>
      <w:r w:rsidR="00E9090F">
        <w:rPr>
          <w:rFonts w:hint="eastAsia"/>
        </w:rPr>
        <w:t>。双击查询结果，</w:t>
      </w:r>
      <w:r w:rsidR="000B17B6">
        <w:rPr>
          <w:rFonts w:hint="eastAsia"/>
        </w:rPr>
        <w:t>可直接查看报告内容。</w:t>
      </w:r>
    </w:p>
    <w:p w:rsidR="00FE6A0F" w:rsidRDefault="000B17B6" w:rsidP="006F3630">
      <w:pPr>
        <w:pStyle w:val="a3"/>
        <w:rPr>
          <w:noProof/>
        </w:rPr>
      </w:pPr>
      <w:r w:rsidRPr="000B17B6">
        <w:rPr>
          <w:rFonts w:hint="eastAsia"/>
          <w:noProof/>
        </w:rPr>
        <w:drawing>
          <wp:inline distT="0" distB="0" distL="0" distR="0">
            <wp:extent cx="1797294" cy="763325"/>
            <wp:effectExtent l="19050" t="0" r="0" b="0"/>
            <wp:docPr id="167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40" cy="76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0F" w:rsidRDefault="00F32B65" w:rsidP="00A20B29">
      <w:pPr>
        <w:pStyle w:val="2"/>
      </w:pPr>
      <w:r>
        <w:rPr>
          <w:rFonts w:hint="eastAsia"/>
        </w:rPr>
        <w:t>报告基本信息</w:t>
      </w:r>
    </w:p>
    <w:p w:rsidR="00F32B65" w:rsidRPr="00F32B65" w:rsidRDefault="00F32B65" w:rsidP="006F3630">
      <w:pPr>
        <w:pStyle w:val="a3"/>
      </w:pPr>
      <w:r>
        <w:rPr>
          <w:rFonts w:hint="eastAsia"/>
        </w:rPr>
        <w:t>对本次报告进行</w:t>
      </w:r>
      <w:r w:rsidR="00EB3A77" w:rsidRPr="00EB3A77">
        <w:rPr>
          <w:rFonts w:hint="eastAsia"/>
          <w:b/>
        </w:rPr>
        <w:t>危急</w:t>
      </w:r>
      <w:r w:rsidR="00EB3A77">
        <w:rPr>
          <w:rFonts w:hint="eastAsia"/>
        </w:rPr>
        <w:t>标记，</w:t>
      </w:r>
      <w:r w:rsidRPr="008C07E6">
        <w:rPr>
          <w:rFonts w:hint="eastAsia"/>
          <w:b/>
        </w:rPr>
        <w:t>阴</w:t>
      </w:r>
      <w:r w:rsidR="0047676B" w:rsidRPr="008C07E6">
        <w:rPr>
          <w:rFonts w:hint="eastAsia"/>
          <w:b/>
        </w:rPr>
        <w:t>/</w:t>
      </w:r>
      <w:r w:rsidRPr="008C07E6">
        <w:rPr>
          <w:rFonts w:hint="eastAsia"/>
          <w:b/>
        </w:rPr>
        <w:t>阳性</w:t>
      </w:r>
      <w:r w:rsidR="00EB3A77">
        <w:rPr>
          <w:rFonts w:hint="eastAsia"/>
        </w:rPr>
        <w:t>、</w:t>
      </w:r>
      <w:r w:rsidR="00EB3A77" w:rsidRPr="00EB3A77">
        <w:rPr>
          <w:rFonts w:hint="eastAsia"/>
          <w:b/>
        </w:rPr>
        <w:t>摄片等级</w:t>
      </w:r>
      <w:r w:rsidR="00EB3A77">
        <w:rPr>
          <w:rFonts w:hint="eastAsia"/>
        </w:rPr>
        <w:t>、</w:t>
      </w:r>
      <w:r w:rsidR="00EB3A77" w:rsidRPr="00EB3A77">
        <w:rPr>
          <w:rFonts w:hint="eastAsia"/>
          <w:b/>
        </w:rPr>
        <w:t>临床诊断符合情况</w:t>
      </w:r>
      <w:r w:rsidR="00EB3A77">
        <w:rPr>
          <w:rFonts w:hint="eastAsia"/>
        </w:rPr>
        <w:t>判定，</w:t>
      </w:r>
      <w:r w:rsidR="0047676B" w:rsidRPr="008C07E6">
        <w:rPr>
          <w:rFonts w:hint="eastAsia"/>
          <w:b/>
        </w:rPr>
        <w:t>传染病</w:t>
      </w:r>
      <w:r w:rsidR="00EB3A77">
        <w:rPr>
          <w:rFonts w:hint="eastAsia"/>
        </w:rPr>
        <w:t>标记，显示</w:t>
      </w:r>
      <w:r w:rsidR="00EB3A77" w:rsidRPr="00EB3A77">
        <w:rPr>
          <w:rFonts w:hint="eastAsia"/>
          <w:b/>
        </w:rPr>
        <w:t>报告</w:t>
      </w:r>
      <w:r w:rsidRPr="008C07E6">
        <w:rPr>
          <w:rFonts w:hint="eastAsia"/>
          <w:b/>
        </w:rPr>
        <w:t>关键词</w:t>
      </w:r>
      <w:r>
        <w:rPr>
          <w:rFonts w:hint="eastAsia"/>
        </w:rPr>
        <w:t>以便以后查找。</w:t>
      </w:r>
    </w:p>
    <w:p w:rsidR="00A20B29" w:rsidRDefault="00EB3A77" w:rsidP="006F363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1393996" cy="2019300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57" cy="202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29" w:rsidRDefault="00A20B29" w:rsidP="00A20B29">
      <w:pPr>
        <w:pStyle w:val="2"/>
      </w:pPr>
      <w:r>
        <w:rPr>
          <w:rFonts w:hint="eastAsia"/>
        </w:rPr>
        <w:t>附加信息</w:t>
      </w:r>
    </w:p>
    <w:p w:rsidR="00A20B29" w:rsidRDefault="00A20B29" w:rsidP="00A20B29">
      <w:pPr>
        <w:pStyle w:val="a3"/>
      </w:pPr>
      <w:r>
        <w:rPr>
          <w:rFonts w:hint="eastAsia"/>
        </w:rPr>
        <w:t>进行</w:t>
      </w:r>
      <w:r w:rsidRPr="008C07E6">
        <w:rPr>
          <w:rFonts w:hint="eastAsia"/>
          <w:b/>
        </w:rPr>
        <w:t>读片</w:t>
      </w:r>
      <w:r>
        <w:rPr>
          <w:rFonts w:hint="eastAsia"/>
        </w:rPr>
        <w:t>、</w:t>
      </w:r>
      <w:r w:rsidRPr="008C07E6">
        <w:rPr>
          <w:rFonts w:hint="eastAsia"/>
          <w:b/>
        </w:rPr>
        <w:t>需</w:t>
      </w:r>
      <w:r w:rsidR="00735798">
        <w:rPr>
          <w:rFonts w:hint="eastAsia"/>
          <w:b/>
        </w:rPr>
        <w:t>病例追踪</w:t>
      </w:r>
      <w:r>
        <w:rPr>
          <w:rFonts w:hint="eastAsia"/>
        </w:rPr>
        <w:t>标记，</w:t>
      </w:r>
      <w:r w:rsidRPr="005C0CBE">
        <w:rPr>
          <w:rFonts w:hint="eastAsia"/>
        </w:rPr>
        <w:t>执行</w:t>
      </w:r>
      <w:r w:rsidRPr="00A20B29">
        <w:rPr>
          <w:rFonts w:hint="eastAsia"/>
        </w:rPr>
        <w:t>了保存</w:t>
      </w:r>
      <w:r w:rsidRPr="00A20B29">
        <w:rPr>
          <w:rFonts w:hint="eastAsia"/>
        </w:rPr>
        <w:t>/</w:t>
      </w:r>
      <w:r w:rsidRPr="00A20B29">
        <w:rPr>
          <w:rFonts w:hint="eastAsia"/>
        </w:rPr>
        <w:t>提交</w:t>
      </w:r>
      <w:r w:rsidRPr="00A20B29">
        <w:rPr>
          <w:rFonts w:hint="eastAsia"/>
        </w:rPr>
        <w:t>/</w:t>
      </w:r>
      <w:r w:rsidRPr="00A20B29">
        <w:rPr>
          <w:rFonts w:hint="eastAsia"/>
        </w:rPr>
        <w:t>审核报告</w:t>
      </w:r>
      <w:r>
        <w:rPr>
          <w:rFonts w:hint="eastAsia"/>
        </w:rPr>
        <w:t>操作</w:t>
      </w:r>
      <w:r w:rsidRPr="005C0CBE">
        <w:rPr>
          <w:rFonts w:hint="eastAsia"/>
        </w:rPr>
        <w:t>后</w:t>
      </w:r>
      <w:r>
        <w:rPr>
          <w:rFonts w:hint="eastAsia"/>
        </w:rPr>
        <w:t>才会显示【保存】按钮。</w:t>
      </w:r>
    </w:p>
    <w:p w:rsidR="00A20B29" w:rsidRDefault="00EB3A77" w:rsidP="00A20B29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1793848" cy="563765"/>
            <wp:effectExtent l="1905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83" cy="56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29" w:rsidRDefault="00A20B29" w:rsidP="00A20B29">
      <w:pPr>
        <w:pStyle w:val="2"/>
      </w:pPr>
      <w:r>
        <w:rPr>
          <w:rFonts w:hint="eastAsia"/>
        </w:rPr>
        <w:t>报告质控评价表</w:t>
      </w:r>
    </w:p>
    <w:p w:rsidR="00F32B65" w:rsidRDefault="00A20B29" w:rsidP="00A20B29">
      <w:pPr>
        <w:pStyle w:val="a3"/>
      </w:pPr>
      <w:r>
        <w:rPr>
          <w:rFonts w:hint="eastAsia"/>
        </w:rPr>
        <w:t>报告审核通过后，才能填写报告质控评价表。</w:t>
      </w:r>
    </w:p>
    <w:p w:rsidR="00A20B29" w:rsidRDefault="00735798" w:rsidP="00A20B29">
      <w:pPr>
        <w:pStyle w:val="2"/>
      </w:pPr>
      <w:r>
        <w:rPr>
          <w:rFonts w:hint="eastAsia"/>
        </w:rPr>
        <w:t>病例追踪</w:t>
      </w:r>
    </w:p>
    <w:p w:rsidR="00A20B29" w:rsidRDefault="00A20B29" w:rsidP="00A20B29">
      <w:pPr>
        <w:pStyle w:val="a3"/>
      </w:pPr>
      <w:r>
        <w:rPr>
          <w:rFonts w:hint="eastAsia"/>
        </w:rPr>
        <w:t>报告审核通过后，才能填写</w:t>
      </w:r>
      <w:r w:rsidR="00735798">
        <w:rPr>
          <w:rFonts w:hint="eastAsia"/>
        </w:rPr>
        <w:t>病例追踪</w:t>
      </w:r>
      <w:r>
        <w:rPr>
          <w:rFonts w:hint="eastAsia"/>
        </w:rPr>
        <w:t>信息。</w:t>
      </w:r>
    </w:p>
    <w:p w:rsidR="00FE6A0F" w:rsidRDefault="00F32B65" w:rsidP="00A20B29">
      <w:pPr>
        <w:pStyle w:val="2"/>
      </w:pPr>
      <w:r>
        <w:rPr>
          <w:rFonts w:hint="eastAsia"/>
        </w:rPr>
        <w:t>内容修改痕迹</w:t>
      </w:r>
    </w:p>
    <w:p w:rsidR="00F32B65" w:rsidRDefault="00F32B65" w:rsidP="006F3630">
      <w:pPr>
        <w:pStyle w:val="a3"/>
      </w:pPr>
      <w:r>
        <w:rPr>
          <w:rFonts w:hint="eastAsia"/>
        </w:rPr>
        <w:t>列出本报告的所有修改痕迹。</w:t>
      </w:r>
    </w:p>
    <w:p w:rsidR="00FE6A0F" w:rsidRPr="006C27B1" w:rsidRDefault="006C27B1" w:rsidP="006C27B1">
      <w:pPr>
        <w:pStyle w:val="a3"/>
      </w:pPr>
      <w:r w:rsidRPr="008D174D">
        <w:rPr>
          <w:rFonts w:hint="eastAsia"/>
          <w:b/>
        </w:rPr>
        <w:t>备注：不同版本，功能有区别</w:t>
      </w:r>
      <w:r>
        <w:rPr>
          <w:rFonts w:hint="eastAsia"/>
          <w:b/>
        </w:rPr>
        <w:t>！</w:t>
      </w:r>
    </w:p>
    <w:sectPr w:rsidR="00FE6A0F" w:rsidRPr="006C27B1" w:rsidSect="00CC2A11">
      <w:headerReference w:type="default" r:id="rId41"/>
      <w:footerReference w:type="default" r:id="rId42"/>
      <w:pgSz w:w="11907" w:h="16840"/>
      <w:pgMar w:top="851" w:right="567" w:bottom="851" w:left="567" w:header="397" w:footer="397" w:gutter="0"/>
      <w:cols w:num="2" w:space="56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606" w:rsidRDefault="007F4606" w:rsidP="00A07FA6">
      <w:pPr>
        <w:spacing w:after="0" w:line="240" w:lineRule="auto"/>
      </w:pPr>
      <w:r>
        <w:separator/>
      </w:r>
    </w:p>
  </w:endnote>
  <w:endnote w:type="continuationSeparator" w:id="1">
    <w:p w:rsidR="007F4606" w:rsidRDefault="007F4606" w:rsidP="00A0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843" w:rsidRPr="00982843" w:rsidRDefault="00982843" w:rsidP="00982843">
    <w:pPr>
      <w:pStyle w:val="a8"/>
      <w:rPr>
        <w:sz w:val="16"/>
        <w:szCs w:val="16"/>
      </w:rPr>
    </w:pPr>
    <w:r w:rsidRPr="00982843">
      <w:rPr>
        <w:rFonts w:hint="eastAsia"/>
        <w:sz w:val="16"/>
        <w:szCs w:val="16"/>
      </w:rPr>
      <w:t>未经允许请勿扩散</w:t>
    </w:r>
  </w:p>
  <w:p w:rsidR="00982843" w:rsidRDefault="00982843">
    <w:pPr>
      <w:pStyle w:val="a8"/>
    </w:pPr>
    <w:bookmarkStart w:id="12" w:name="_GoBack"/>
    <w:bookmarkEnd w:id="12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606" w:rsidRDefault="007F4606" w:rsidP="00A07FA6">
      <w:pPr>
        <w:spacing w:after="0" w:line="240" w:lineRule="auto"/>
      </w:pPr>
      <w:r>
        <w:separator/>
      </w:r>
    </w:p>
  </w:footnote>
  <w:footnote w:type="continuationSeparator" w:id="1">
    <w:p w:rsidR="007F4606" w:rsidRDefault="007F4606" w:rsidP="00A07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DAD" w:rsidRPr="00F43D4F" w:rsidRDefault="00F43D4F" w:rsidP="00F43D4F">
    <w:pPr>
      <w:pStyle w:val="a7"/>
      <w:jc w:val="left"/>
      <w:rPr>
        <w:szCs w:val="16"/>
      </w:rPr>
    </w:pPr>
    <w:r>
      <w:rPr>
        <w:noProof/>
      </w:rPr>
      <w:drawing>
        <wp:inline distT="0" distB="0" distL="0" distR="0">
          <wp:extent cx="1133475" cy="238125"/>
          <wp:effectExtent l="19050" t="0" r="9525" b="0"/>
          <wp:docPr id="8" name="图片 1" descr="海纳医信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海纳医信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3309.png" style="width:37.5pt;height:17.25pt;flip:y;visibility:visible;mso-wrap-style:square" o:bullet="t">
        <v:imagedata r:id="rId1" o:title="3309"/>
      </v:shape>
    </w:pict>
  </w:numPicBullet>
  <w:numPicBullet w:numPicBulletId="1">
    <w:pict>
      <v:shape id="_x0000_i1032" type="#_x0000_t75" style="width:48pt;height:18pt;visibility:visible;mso-wrap-style:square" o:bullet="t">
        <v:imagedata r:id="rId2" o:title=""/>
      </v:shape>
    </w:pict>
  </w:numPicBullet>
  <w:numPicBullet w:numPicBulletId="2">
    <w:pict>
      <v:shape id="_x0000_i1033" type="#_x0000_t75" style="width:9.75pt;height:6pt;visibility:visible;mso-wrap-style:square" o:bullet="t">
        <v:imagedata r:id="rId3" o:title=""/>
      </v:shape>
    </w:pict>
  </w:numPicBullet>
  <w:numPicBullet w:numPicBulletId="3">
    <w:pict>
      <v:shape id="_x0000_i1034" type="#_x0000_t75" style="width:9.75pt;height:6pt;visibility:visible;mso-wrap-style:square" o:bullet="t">
        <v:imagedata r:id="rId4" o:title=""/>
      </v:shape>
    </w:pict>
  </w:numPicBullet>
  <w:numPicBullet w:numPicBulletId="4">
    <w:pict>
      <v:shape id="_x0000_i1035" type="#_x0000_t75" style="width:9.75pt;height:6pt;visibility:visible;mso-wrap-style:square" o:bullet="t">
        <v:imagedata r:id="rId5" o:title=""/>
      </v:shape>
    </w:pict>
  </w:numPicBullet>
  <w:abstractNum w:abstractNumId="0">
    <w:nsid w:val="03EE609C"/>
    <w:multiLevelType w:val="hybridMultilevel"/>
    <w:tmpl w:val="4EF0BE76"/>
    <w:lvl w:ilvl="0" w:tplc="5034644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5302027"/>
    <w:multiLevelType w:val="hybridMultilevel"/>
    <w:tmpl w:val="598CCF8C"/>
    <w:lvl w:ilvl="0" w:tplc="B8D8B166">
      <w:start w:val="3"/>
      <w:numFmt w:val="bullet"/>
      <w:pStyle w:val="-"/>
      <w:lvlText w:val="-"/>
      <w:lvlJc w:val="left"/>
      <w:pPr>
        <w:ind w:left="920" w:hanging="360"/>
      </w:pPr>
      <w:rPr>
        <w:rFonts w:ascii="Times New Roman" w:eastAsia="宋体" w:hAnsi="Times New Roman" w:cs="Times New Roman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>
    <w:nsid w:val="06757713"/>
    <w:multiLevelType w:val="hybridMultilevel"/>
    <w:tmpl w:val="B3D817D2"/>
    <w:lvl w:ilvl="0" w:tplc="12909B8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BD6075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C8C698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248EA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1842CE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E423E3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5624CF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C923C5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BE75B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0DA46EA2"/>
    <w:multiLevelType w:val="hybridMultilevel"/>
    <w:tmpl w:val="289E955C"/>
    <w:lvl w:ilvl="0" w:tplc="A306CDF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0E32452C"/>
    <w:multiLevelType w:val="hybridMultilevel"/>
    <w:tmpl w:val="FDF66730"/>
    <w:lvl w:ilvl="0" w:tplc="9934CD3E">
      <w:start w:val="1"/>
      <w:numFmt w:val="bullet"/>
      <w:pStyle w:val="a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8321DF8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F8CBAC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9502744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E828E0D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AC40A16C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8F4A55A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510700A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8E12CFC0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120C7AD0"/>
    <w:multiLevelType w:val="hybridMultilevel"/>
    <w:tmpl w:val="A53EDD94"/>
    <w:lvl w:ilvl="0" w:tplc="62E0B0E8">
      <w:start w:val="1"/>
      <w:numFmt w:val="bullet"/>
      <w:pStyle w:val="a0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14386380"/>
    <w:multiLevelType w:val="hybridMultilevel"/>
    <w:tmpl w:val="BF3E277A"/>
    <w:lvl w:ilvl="0" w:tplc="BE1CCE6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95C75D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0EAC3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6D8933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ACC51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5D4715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C9E2A1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768EC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2D0F72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160149B9"/>
    <w:multiLevelType w:val="hybridMultilevel"/>
    <w:tmpl w:val="9FE82DC8"/>
    <w:lvl w:ilvl="0" w:tplc="CE648C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1B720874"/>
    <w:multiLevelType w:val="multilevel"/>
    <w:tmpl w:val="865035A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1E5C5678"/>
    <w:multiLevelType w:val="hybridMultilevel"/>
    <w:tmpl w:val="138C69BA"/>
    <w:lvl w:ilvl="0" w:tplc="883E2050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B4A8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916D0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0941A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27A3E8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6C2AB9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E0896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1E47E0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C60C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>
    <w:nsid w:val="207B4A1D"/>
    <w:multiLevelType w:val="hybridMultilevel"/>
    <w:tmpl w:val="02E21282"/>
    <w:lvl w:ilvl="0" w:tplc="43E889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301C67C6"/>
    <w:multiLevelType w:val="multilevel"/>
    <w:tmpl w:val="725EE6A4"/>
    <w:styleLink w:val="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eastAsia"/>
        <w:bCs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43D48E4"/>
    <w:multiLevelType w:val="hybridMultilevel"/>
    <w:tmpl w:val="453A55AA"/>
    <w:lvl w:ilvl="0" w:tplc="1436C7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34AF49A6"/>
    <w:multiLevelType w:val="hybridMultilevel"/>
    <w:tmpl w:val="896A4408"/>
    <w:lvl w:ilvl="0" w:tplc="481E361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3B236EFA"/>
    <w:multiLevelType w:val="hybridMultilevel"/>
    <w:tmpl w:val="7A06C754"/>
    <w:lvl w:ilvl="0" w:tplc="5E2C115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9009F4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16ABD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6C666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DF4187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EE2E1B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5DA9F1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8482FB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7BA883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5">
    <w:nsid w:val="3C443C1A"/>
    <w:multiLevelType w:val="hybridMultilevel"/>
    <w:tmpl w:val="55D2BC88"/>
    <w:lvl w:ilvl="0" w:tplc="803CEA4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4653348A"/>
    <w:multiLevelType w:val="hybridMultilevel"/>
    <w:tmpl w:val="C1323F06"/>
    <w:lvl w:ilvl="0" w:tplc="5CC0A18A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4E8CEE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73AA2C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B10455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C9A4C2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318DF8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45867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D187D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F5888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7">
    <w:nsid w:val="4A05609A"/>
    <w:multiLevelType w:val="hybridMultilevel"/>
    <w:tmpl w:val="7E4C9C68"/>
    <w:lvl w:ilvl="0" w:tplc="D9EE341C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E2019C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F38C7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98EDA3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AF8BBB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C1CF95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5FE77C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5FC2FD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652903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>
    <w:nsid w:val="4E375404"/>
    <w:multiLevelType w:val="hybridMultilevel"/>
    <w:tmpl w:val="D818B6D2"/>
    <w:lvl w:ilvl="0" w:tplc="C5F6104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>
    <w:nsid w:val="56F947CB"/>
    <w:multiLevelType w:val="hybridMultilevel"/>
    <w:tmpl w:val="1EA4DC16"/>
    <w:lvl w:ilvl="0" w:tplc="DA2436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59251F8B"/>
    <w:multiLevelType w:val="hybridMultilevel"/>
    <w:tmpl w:val="96E6679E"/>
    <w:lvl w:ilvl="0" w:tplc="A82AC92A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40ED1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C89A0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0988F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300454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CDEFE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E041BE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3562F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D8ACF4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>
    <w:nsid w:val="5BD41279"/>
    <w:multiLevelType w:val="hybridMultilevel"/>
    <w:tmpl w:val="E482D420"/>
    <w:lvl w:ilvl="0" w:tplc="EB14F9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>
    <w:nsid w:val="5F4345E0"/>
    <w:multiLevelType w:val="hybridMultilevel"/>
    <w:tmpl w:val="2D88304A"/>
    <w:lvl w:ilvl="0" w:tplc="D204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62005D2A"/>
    <w:multiLevelType w:val="hybridMultilevel"/>
    <w:tmpl w:val="CBE0F292"/>
    <w:lvl w:ilvl="0" w:tplc="61EE5C0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CC06E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FECDCC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AA653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347FC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2D4496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EAE4BC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7B0A9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6CA7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652E5AA0"/>
    <w:multiLevelType w:val="hybridMultilevel"/>
    <w:tmpl w:val="AE487FD4"/>
    <w:lvl w:ilvl="0" w:tplc="B2C6C1A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>
    <w:nsid w:val="6536238C"/>
    <w:multiLevelType w:val="hybridMultilevel"/>
    <w:tmpl w:val="CA8611BA"/>
    <w:lvl w:ilvl="0" w:tplc="4B486C08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CA2C4C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FCEF68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4E6979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E76D2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FE473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E857D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90476D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0C0FF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695E7F25"/>
    <w:multiLevelType w:val="hybridMultilevel"/>
    <w:tmpl w:val="9F5AB5A6"/>
    <w:lvl w:ilvl="0" w:tplc="2D7C63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>
    <w:nsid w:val="6B9F08FC"/>
    <w:multiLevelType w:val="hybridMultilevel"/>
    <w:tmpl w:val="B1ACB1BE"/>
    <w:lvl w:ilvl="0" w:tplc="A386EE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>
    <w:nsid w:val="7CE77C0A"/>
    <w:multiLevelType w:val="hybridMultilevel"/>
    <w:tmpl w:val="AB4E403A"/>
    <w:lvl w:ilvl="0" w:tplc="1944A6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">
    <w:nsid w:val="7DAC0CA4"/>
    <w:multiLevelType w:val="hybridMultilevel"/>
    <w:tmpl w:val="53E8716A"/>
    <w:lvl w:ilvl="0" w:tplc="793439FC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B3C1BE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A9CE3E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8FEC7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30EFEE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7E443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EEE58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74CB08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EEE0DC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5"/>
  </w:num>
  <w:num w:numId="6">
    <w:abstractNumId w:val="28"/>
  </w:num>
  <w:num w:numId="7">
    <w:abstractNumId w:val="3"/>
  </w:num>
  <w:num w:numId="8">
    <w:abstractNumId w:val="15"/>
  </w:num>
  <w:num w:numId="9">
    <w:abstractNumId w:val="19"/>
  </w:num>
  <w:num w:numId="10">
    <w:abstractNumId w:val="27"/>
  </w:num>
  <w:num w:numId="11">
    <w:abstractNumId w:val="26"/>
  </w:num>
  <w:num w:numId="12">
    <w:abstractNumId w:val="24"/>
  </w:num>
  <w:num w:numId="13">
    <w:abstractNumId w:val="10"/>
  </w:num>
  <w:num w:numId="14">
    <w:abstractNumId w:val="12"/>
  </w:num>
  <w:num w:numId="15">
    <w:abstractNumId w:val="22"/>
  </w:num>
  <w:num w:numId="16">
    <w:abstractNumId w:val="21"/>
  </w:num>
  <w:num w:numId="17">
    <w:abstractNumId w:val="0"/>
  </w:num>
  <w:num w:numId="18">
    <w:abstractNumId w:val="6"/>
  </w:num>
  <w:num w:numId="19">
    <w:abstractNumId w:val="2"/>
  </w:num>
  <w:num w:numId="20">
    <w:abstractNumId w:val="14"/>
  </w:num>
  <w:num w:numId="21">
    <w:abstractNumId w:val="23"/>
  </w:num>
  <w:num w:numId="22">
    <w:abstractNumId w:val="17"/>
  </w:num>
  <w:num w:numId="23">
    <w:abstractNumId w:val="16"/>
  </w:num>
  <w:num w:numId="24">
    <w:abstractNumId w:val="9"/>
  </w:num>
  <w:num w:numId="25">
    <w:abstractNumId w:val="25"/>
  </w:num>
  <w:num w:numId="26">
    <w:abstractNumId w:val="20"/>
  </w:num>
  <w:num w:numId="27">
    <w:abstractNumId w:val="29"/>
  </w:num>
  <w:num w:numId="28">
    <w:abstractNumId w:val="18"/>
  </w:num>
  <w:num w:numId="29">
    <w:abstractNumId w:val="13"/>
  </w:num>
  <w:num w:numId="30">
    <w:abstractNumId w:val="8"/>
  </w:num>
  <w:num w:numId="31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2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72B8"/>
    <w:rsid w:val="00000F7E"/>
    <w:rsid w:val="00001164"/>
    <w:rsid w:val="00001303"/>
    <w:rsid w:val="00001DD0"/>
    <w:rsid w:val="00002085"/>
    <w:rsid w:val="000021E3"/>
    <w:rsid w:val="00002A8B"/>
    <w:rsid w:val="00003190"/>
    <w:rsid w:val="000034A7"/>
    <w:rsid w:val="000040B6"/>
    <w:rsid w:val="00004156"/>
    <w:rsid w:val="00005A0A"/>
    <w:rsid w:val="00006050"/>
    <w:rsid w:val="0000631E"/>
    <w:rsid w:val="00006422"/>
    <w:rsid w:val="000066B0"/>
    <w:rsid w:val="00007245"/>
    <w:rsid w:val="000076AD"/>
    <w:rsid w:val="000077F3"/>
    <w:rsid w:val="000100B0"/>
    <w:rsid w:val="000109F3"/>
    <w:rsid w:val="00011674"/>
    <w:rsid w:val="000130CE"/>
    <w:rsid w:val="000130FC"/>
    <w:rsid w:val="00013EC1"/>
    <w:rsid w:val="00013FBA"/>
    <w:rsid w:val="00014EBC"/>
    <w:rsid w:val="000178B9"/>
    <w:rsid w:val="00017C81"/>
    <w:rsid w:val="00020580"/>
    <w:rsid w:val="00021152"/>
    <w:rsid w:val="00021564"/>
    <w:rsid w:val="0002234C"/>
    <w:rsid w:val="00023365"/>
    <w:rsid w:val="00023A3A"/>
    <w:rsid w:val="00025220"/>
    <w:rsid w:val="000255B0"/>
    <w:rsid w:val="000258CD"/>
    <w:rsid w:val="00025E40"/>
    <w:rsid w:val="00025F45"/>
    <w:rsid w:val="0002614A"/>
    <w:rsid w:val="000266DE"/>
    <w:rsid w:val="00026C0D"/>
    <w:rsid w:val="00026FD7"/>
    <w:rsid w:val="00027469"/>
    <w:rsid w:val="0002757E"/>
    <w:rsid w:val="0002787A"/>
    <w:rsid w:val="00027E9C"/>
    <w:rsid w:val="000308F2"/>
    <w:rsid w:val="00032050"/>
    <w:rsid w:val="000325A4"/>
    <w:rsid w:val="00032F43"/>
    <w:rsid w:val="000339C9"/>
    <w:rsid w:val="00036295"/>
    <w:rsid w:val="00036312"/>
    <w:rsid w:val="00036428"/>
    <w:rsid w:val="000367FB"/>
    <w:rsid w:val="00036D3E"/>
    <w:rsid w:val="0003777C"/>
    <w:rsid w:val="000402F7"/>
    <w:rsid w:val="0004052A"/>
    <w:rsid w:val="00040D68"/>
    <w:rsid w:val="00041F1C"/>
    <w:rsid w:val="000421F4"/>
    <w:rsid w:val="00042D5B"/>
    <w:rsid w:val="00043234"/>
    <w:rsid w:val="00043C7F"/>
    <w:rsid w:val="00043D1A"/>
    <w:rsid w:val="0004464C"/>
    <w:rsid w:val="00044E6E"/>
    <w:rsid w:val="000454C9"/>
    <w:rsid w:val="000455D6"/>
    <w:rsid w:val="000459DE"/>
    <w:rsid w:val="00045B28"/>
    <w:rsid w:val="00046659"/>
    <w:rsid w:val="00046ECD"/>
    <w:rsid w:val="0004723F"/>
    <w:rsid w:val="000478D4"/>
    <w:rsid w:val="000502CF"/>
    <w:rsid w:val="00051403"/>
    <w:rsid w:val="00051DB1"/>
    <w:rsid w:val="00052D1C"/>
    <w:rsid w:val="00052F2B"/>
    <w:rsid w:val="000535CD"/>
    <w:rsid w:val="00054B1E"/>
    <w:rsid w:val="00054B6E"/>
    <w:rsid w:val="0005594F"/>
    <w:rsid w:val="00056523"/>
    <w:rsid w:val="0005695B"/>
    <w:rsid w:val="000576D3"/>
    <w:rsid w:val="0005774E"/>
    <w:rsid w:val="00057FBD"/>
    <w:rsid w:val="00060023"/>
    <w:rsid w:val="00061B98"/>
    <w:rsid w:val="000621AF"/>
    <w:rsid w:val="000628BD"/>
    <w:rsid w:val="00062E7F"/>
    <w:rsid w:val="00063A79"/>
    <w:rsid w:val="0006451E"/>
    <w:rsid w:val="00066151"/>
    <w:rsid w:val="00066607"/>
    <w:rsid w:val="000672DA"/>
    <w:rsid w:val="00067382"/>
    <w:rsid w:val="00067670"/>
    <w:rsid w:val="00067839"/>
    <w:rsid w:val="00067C1D"/>
    <w:rsid w:val="00067F2C"/>
    <w:rsid w:val="0007031B"/>
    <w:rsid w:val="00070ADF"/>
    <w:rsid w:val="00071468"/>
    <w:rsid w:val="0007188F"/>
    <w:rsid w:val="000718B1"/>
    <w:rsid w:val="00072E7F"/>
    <w:rsid w:val="00072E88"/>
    <w:rsid w:val="0007300F"/>
    <w:rsid w:val="000732A3"/>
    <w:rsid w:val="000732AF"/>
    <w:rsid w:val="00073F51"/>
    <w:rsid w:val="0007410B"/>
    <w:rsid w:val="0007467B"/>
    <w:rsid w:val="0007501D"/>
    <w:rsid w:val="000750FE"/>
    <w:rsid w:val="00075130"/>
    <w:rsid w:val="00076F9E"/>
    <w:rsid w:val="00076FB5"/>
    <w:rsid w:val="00080266"/>
    <w:rsid w:val="000804AF"/>
    <w:rsid w:val="00081256"/>
    <w:rsid w:val="000815FA"/>
    <w:rsid w:val="000818EF"/>
    <w:rsid w:val="00081FF6"/>
    <w:rsid w:val="0008227E"/>
    <w:rsid w:val="000830AC"/>
    <w:rsid w:val="00083562"/>
    <w:rsid w:val="0008393B"/>
    <w:rsid w:val="00083D08"/>
    <w:rsid w:val="00083E2A"/>
    <w:rsid w:val="000844F0"/>
    <w:rsid w:val="000845C2"/>
    <w:rsid w:val="00084D90"/>
    <w:rsid w:val="000854E3"/>
    <w:rsid w:val="00085659"/>
    <w:rsid w:val="00085D05"/>
    <w:rsid w:val="00086531"/>
    <w:rsid w:val="000868F5"/>
    <w:rsid w:val="000878F8"/>
    <w:rsid w:val="00087EAB"/>
    <w:rsid w:val="00090652"/>
    <w:rsid w:val="00090E12"/>
    <w:rsid w:val="00091882"/>
    <w:rsid w:val="00092A36"/>
    <w:rsid w:val="0009399D"/>
    <w:rsid w:val="000944D5"/>
    <w:rsid w:val="00095FAB"/>
    <w:rsid w:val="000969C9"/>
    <w:rsid w:val="00096E07"/>
    <w:rsid w:val="000977F7"/>
    <w:rsid w:val="000979A3"/>
    <w:rsid w:val="00097F8C"/>
    <w:rsid w:val="000A0918"/>
    <w:rsid w:val="000A0F74"/>
    <w:rsid w:val="000A1434"/>
    <w:rsid w:val="000A14C6"/>
    <w:rsid w:val="000A1C99"/>
    <w:rsid w:val="000A1E09"/>
    <w:rsid w:val="000A29A7"/>
    <w:rsid w:val="000A3064"/>
    <w:rsid w:val="000A30F7"/>
    <w:rsid w:val="000A3B58"/>
    <w:rsid w:val="000A3D06"/>
    <w:rsid w:val="000A4AA5"/>
    <w:rsid w:val="000A4F93"/>
    <w:rsid w:val="000A662C"/>
    <w:rsid w:val="000A683A"/>
    <w:rsid w:val="000A684B"/>
    <w:rsid w:val="000A68C1"/>
    <w:rsid w:val="000A68D0"/>
    <w:rsid w:val="000A6A70"/>
    <w:rsid w:val="000A74BB"/>
    <w:rsid w:val="000B02DC"/>
    <w:rsid w:val="000B05BA"/>
    <w:rsid w:val="000B1270"/>
    <w:rsid w:val="000B12BF"/>
    <w:rsid w:val="000B17B6"/>
    <w:rsid w:val="000B28DA"/>
    <w:rsid w:val="000B2C0A"/>
    <w:rsid w:val="000B2F3A"/>
    <w:rsid w:val="000B2FDF"/>
    <w:rsid w:val="000B3021"/>
    <w:rsid w:val="000B3581"/>
    <w:rsid w:val="000B37B6"/>
    <w:rsid w:val="000B3A49"/>
    <w:rsid w:val="000B3D02"/>
    <w:rsid w:val="000B3E6B"/>
    <w:rsid w:val="000B4308"/>
    <w:rsid w:val="000B5876"/>
    <w:rsid w:val="000B644E"/>
    <w:rsid w:val="000B74D7"/>
    <w:rsid w:val="000B795B"/>
    <w:rsid w:val="000C0178"/>
    <w:rsid w:val="000C152B"/>
    <w:rsid w:val="000C1970"/>
    <w:rsid w:val="000C1E1A"/>
    <w:rsid w:val="000C365B"/>
    <w:rsid w:val="000C3792"/>
    <w:rsid w:val="000C3F0D"/>
    <w:rsid w:val="000C3F1C"/>
    <w:rsid w:val="000C43E4"/>
    <w:rsid w:val="000C4A45"/>
    <w:rsid w:val="000C4C6A"/>
    <w:rsid w:val="000C4C9B"/>
    <w:rsid w:val="000C4D62"/>
    <w:rsid w:val="000C5305"/>
    <w:rsid w:val="000C5390"/>
    <w:rsid w:val="000C5BAC"/>
    <w:rsid w:val="000C6649"/>
    <w:rsid w:val="000C78CA"/>
    <w:rsid w:val="000C7B9D"/>
    <w:rsid w:val="000C7D01"/>
    <w:rsid w:val="000D0F82"/>
    <w:rsid w:val="000D260D"/>
    <w:rsid w:val="000D2695"/>
    <w:rsid w:val="000D3ADB"/>
    <w:rsid w:val="000D580F"/>
    <w:rsid w:val="000D5EAD"/>
    <w:rsid w:val="000D6778"/>
    <w:rsid w:val="000E02BF"/>
    <w:rsid w:val="000E05E4"/>
    <w:rsid w:val="000E0C73"/>
    <w:rsid w:val="000E15BF"/>
    <w:rsid w:val="000E1C9D"/>
    <w:rsid w:val="000E1E02"/>
    <w:rsid w:val="000E21A8"/>
    <w:rsid w:val="000E2660"/>
    <w:rsid w:val="000E2803"/>
    <w:rsid w:val="000E30AD"/>
    <w:rsid w:val="000E3AFA"/>
    <w:rsid w:val="000E4CB5"/>
    <w:rsid w:val="000E4DCA"/>
    <w:rsid w:val="000E5959"/>
    <w:rsid w:val="000E5B61"/>
    <w:rsid w:val="000E5CCA"/>
    <w:rsid w:val="000E5FFA"/>
    <w:rsid w:val="000E61A1"/>
    <w:rsid w:val="000E67F3"/>
    <w:rsid w:val="000E7704"/>
    <w:rsid w:val="000F0134"/>
    <w:rsid w:val="000F01C3"/>
    <w:rsid w:val="000F0BF4"/>
    <w:rsid w:val="000F0C9A"/>
    <w:rsid w:val="000F0DC7"/>
    <w:rsid w:val="000F2D9A"/>
    <w:rsid w:val="000F2DE0"/>
    <w:rsid w:val="000F2DF6"/>
    <w:rsid w:val="000F3015"/>
    <w:rsid w:val="000F3088"/>
    <w:rsid w:val="000F35ED"/>
    <w:rsid w:val="000F45BF"/>
    <w:rsid w:val="000F46D6"/>
    <w:rsid w:val="000F4B5D"/>
    <w:rsid w:val="000F4D3B"/>
    <w:rsid w:val="000F54D7"/>
    <w:rsid w:val="000F5A08"/>
    <w:rsid w:val="000F6328"/>
    <w:rsid w:val="000F6D95"/>
    <w:rsid w:val="001001DF"/>
    <w:rsid w:val="00100E8E"/>
    <w:rsid w:val="00101849"/>
    <w:rsid w:val="001027AB"/>
    <w:rsid w:val="001027C7"/>
    <w:rsid w:val="00102C55"/>
    <w:rsid w:val="001034AA"/>
    <w:rsid w:val="001048AD"/>
    <w:rsid w:val="00104B64"/>
    <w:rsid w:val="00104CF9"/>
    <w:rsid w:val="00104FBB"/>
    <w:rsid w:val="00105BA4"/>
    <w:rsid w:val="00105BF4"/>
    <w:rsid w:val="00105F5B"/>
    <w:rsid w:val="00106164"/>
    <w:rsid w:val="00106D90"/>
    <w:rsid w:val="00110152"/>
    <w:rsid w:val="00110B24"/>
    <w:rsid w:val="00111333"/>
    <w:rsid w:val="00111681"/>
    <w:rsid w:val="00112163"/>
    <w:rsid w:val="0011473A"/>
    <w:rsid w:val="0011509B"/>
    <w:rsid w:val="00115100"/>
    <w:rsid w:val="0011519A"/>
    <w:rsid w:val="00115491"/>
    <w:rsid w:val="001164C0"/>
    <w:rsid w:val="001168E1"/>
    <w:rsid w:val="00116B48"/>
    <w:rsid w:val="00116D2F"/>
    <w:rsid w:val="00117EBD"/>
    <w:rsid w:val="0012049F"/>
    <w:rsid w:val="0012145E"/>
    <w:rsid w:val="001218A1"/>
    <w:rsid w:val="0012233D"/>
    <w:rsid w:val="00122670"/>
    <w:rsid w:val="00122A1A"/>
    <w:rsid w:val="00122FD1"/>
    <w:rsid w:val="00123AF2"/>
    <w:rsid w:val="00123B67"/>
    <w:rsid w:val="00123D30"/>
    <w:rsid w:val="00123DD6"/>
    <w:rsid w:val="0012450E"/>
    <w:rsid w:val="00124E62"/>
    <w:rsid w:val="0012596E"/>
    <w:rsid w:val="00126F8A"/>
    <w:rsid w:val="00130BBD"/>
    <w:rsid w:val="00130D82"/>
    <w:rsid w:val="00131A97"/>
    <w:rsid w:val="00132F7D"/>
    <w:rsid w:val="0013328E"/>
    <w:rsid w:val="0013369A"/>
    <w:rsid w:val="00133C0C"/>
    <w:rsid w:val="00134460"/>
    <w:rsid w:val="0013482F"/>
    <w:rsid w:val="0013486B"/>
    <w:rsid w:val="00136C79"/>
    <w:rsid w:val="00136DA4"/>
    <w:rsid w:val="00140DA6"/>
    <w:rsid w:val="0014163C"/>
    <w:rsid w:val="001417CD"/>
    <w:rsid w:val="00141A6D"/>
    <w:rsid w:val="00141BAD"/>
    <w:rsid w:val="001425C6"/>
    <w:rsid w:val="00143215"/>
    <w:rsid w:val="00144122"/>
    <w:rsid w:val="0014416D"/>
    <w:rsid w:val="00144E92"/>
    <w:rsid w:val="00145626"/>
    <w:rsid w:val="00145686"/>
    <w:rsid w:val="00145C3E"/>
    <w:rsid w:val="00146082"/>
    <w:rsid w:val="001476F2"/>
    <w:rsid w:val="00147858"/>
    <w:rsid w:val="00147CF6"/>
    <w:rsid w:val="00150357"/>
    <w:rsid w:val="00150D5F"/>
    <w:rsid w:val="001527C4"/>
    <w:rsid w:val="00152FF2"/>
    <w:rsid w:val="0015305B"/>
    <w:rsid w:val="00153768"/>
    <w:rsid w:val="0015405C"/>
    <w:rsid w:val="0015581B"/>
    <w:rsid w:val="00155824"/>
    <w:rsid w:val="001559E3"/>
    <w:rsid w:val="00155BE3"/>
    <w:rsid w:val="00155C21"/>
    <w:rsid w:val="0015738E"/>
    <w:rsid w:val="00157804"/>
    <w:rsid w:val="001604BE"/>
    <w:rsid w:val="001630BC"/>
    <w:rsid w:val="00164AAD"/>
    <w:rsid w:val="00165699"/>
    <w:rsid w:val="0016586C"/>
    <w:rsid w:val="00167783"/>
    <w:rsid w:val="001702C2"/>
    <w:rsid w:val="00170478"/>
    <w:rsid w:val="00170C2D"/>
    <w:rsid w:val="001750FC"/>
    <w:rsid w:val="0017515E"/>
    <w:rsid w:val="00176C94"/>
    <w:rsid w:val="00177232"/>
    <w:rsid w:val="00177BEA"/>
    <w:rsid w:val="00177E0A"/>
    <w:rsid w:val="001813C5"/>
    <w:rsid w:val="00181CBC"/>
    <w:rsid w:val="00181FD1"/>
    <w:rsid w:val="00182E04"/>
    <w:rsid w:val="0018323A"/>
    <w:rsid w:val="0018325D"/>
    <w:rsid w:val="001832C0"/>
    <w:rsid w:val="0018411E"/>
    <w:rsid w:val="00184E1D"/>
    <w:rsid w:val="00185181"/>
    <w:rsid w:val="0018525B"/>
    <w:rsid w:val="00185783"/>
    <w:rsid w:val="00186018"/>
    <w:rsid w:val="00187F73"/>
    <w:rsid w:val="0019093A"/>
    <w:rsid w:val="00190C0A"/>
    <w:rsid w:val="001911EB"/>
    <w:rsid w:val="001922A2"/>
    <w:rsid w:val="001951BD"/>
    <w:rsid w:val="00195997"/>
    <w:rsid w:val="00197299"/>
    <w:rsid w:val="00197395"/>
    <w:rsid w:val="001979FE"/>
    <w:rsid w:val="001A200B"/>
    <w:rsid w:val="001A2D9B"/>
    <w:rsid w:val="001A3145"/>
    <w:rsid w:val="001A3744"/>
    <w:rsid w:val="001A4CC5"/>
    <w:rsid w:val="001A5961"/>
    <w:rsid w:val="001A5DED"/>
    <w:rsid w:val="001A627C"/>
    <w:rsid w:val="001A729E"/>
    <w:rsid w:val="001A7712"/>
    <w:rsid w:val="001A7922"/>
    <w:rsid w:val="001B0431"/>
    <w:rsid w:val="001B2149"/>
    <w:rsid w:val="001B2CF5"/>
    <w:rsid w:val="001B3AE0"/>
    <w:rsid w:val="001B44A6"/>
    <w:rsid w:val="001B45FD"/>
    <w:rsid w:val="001B5DC0"/>
    <w:rsid w:val="001B70F3"/>
    <w:rsid w:val="001C0B66"/>
    <w:rsid w:val="001C1BE6"/>
    <w:rsid w:val="001C24F9"/>
    <w:rsid w:val="001C2E75"/>
    <w:rsid w:val="001C2EE8"/>
    <w:rsid w:val="001C3429"/>
    <w:rsid w:val="001C3E57"/>
    <w:rsid w:val="001C4CEB"/>
    <w:rsid w:val="001C5BA8"/>
    <w:rsid w:val="001C5C74"/>
    <w:rsid w:val="001C5F39"/>
    <w:rsid w:val="001C68A4"/>
    <w:rsid w:val="001C6F12"/>
    <w:rsid w:val="001D11BE"/>
    <w:rsid w:val="001D145A"/>
    <w:rsid w:val="001D1B8C"/>
    <w:rsid w:val="001D3489"/>
    <w:rsid w:val="001D4807"/>
    <w:rsid w:val="001D4A85"/>
    <w:rsid w:val="001D5023"/>
    <w:rsid w:val="001D6974"/>
    <w:rsid w:val="001D6997"/>
    <w:rsid w:val="001D6FC4"/>
    <w:rsid w:val="001D7196"/>
    <w:rsid w:val="001D7EDD"/>
    <w:rsid w:val="001E053B"/>
    <w:rsid w:val="001E0B9F"/>
    <w:rsid w:val="001E126C"/>
    <w:rsid w:val="001E3851"/>
    <w:rsid w:val="001E5033"/>
    <w:rsid w:val="001E6101"/>
    <w:rsid w:val="001F0258"/>
    <w:rsid w:val="001F17C2"/>
    <w:rsid w:val="001F1949"/>
    <w:rsid w:val="001F1E9F"/>
    <w:rsid w:val="001F2766"/>
    <w:rsid w:val="001F2AA5"/>
    <w:rsid w:val="001F37C7"/>
    <w:rsid w:val="001F3A8A"/>
    <w:rsid w:val="001F3FA5"/>
    <w:rsid w:val="001F4A4F"/>
    <w:rsid w:val="001F5085"/>
    <w:rsid w:val="001F5A23"/>
    <w:rsid w:val="001F6127"/>
    <w:rsid w:val="001F6D4A"/>
    <w:rsid w:val="00200861"/>
    <w:rsid w:val="002035AF"/>
    <w:rsid w:val="00203F77"/>
    <w:rsid w:val="00204F1E"/>
    <w:rsid w:val="002057B8"/>
    <w:rsid w:val="002061FF"/>
    <w:rsid w:val="002072F8"/>
    <w:rsid w:val="0021082E"/>
    <w:rsid w:val="00211E8D"/>
    <w:rsid w:val="00212565"/>
    <w:rsid w:val="00212EB3"/>
    <w:rsid w:val="002130A0"/>
    <w:rsid w:val="00214107"/>
    <w:rsid w:val="002145E7"/>
    <w:rsid w:val="00214640"/>
    <w:rsid w:val="00214F68"/>
    <w:rsid w:val="00215B3F"/>
    <w:rsid w:val="00216A56"/>
    <w:rsid w:val="00217FB1"/>
    <w:rsid w:val="00220B5C"/>
    <w:rsid w:val="00221C4F"/>
    <w:rsid w:val="00221DC9"/>
    <w:rsid w:val="0022286F"/>
    <w:rsid w:val="002240D7"/>
    <w:rsid w:val="00225209"/>
    <w:rsid w:val="0022593E"/>
    <w:rsid w:val="00230EEA"/>
    <w:rsid w:val="0023151F"/>
    <w:rsid w:val="00231EB3"/>
    <w:rsid w:val="002336B1"/>
    <w:rsid w:val="00233D05"/>
    <w:rsid w:val="002342AA"/>
    <w:rsid w:val="002343BD"/>
    <w:rsid w:val="0023451B"/>
    <w:rsid w:val="00234948"/>
    <w:rsid w:val="00235285"/>
    <w:rsid w:val="0023528F"/>
    <w:rsid w:val="00235A57"/>
    <w:rsid w:val="0023652C"/>
    <w:rsid w:val="0023662D"/>
    <w:rsid w:val="00236D86"/>
    <w:rsid w:val="00237A8E"/>
    <w:rsid w:val="0024010C"/>
    <w:rsid w:val="002405F9"/>
    <w:rsid w:val="00240BFE"/>
    <w:rsid w:val="00242F36"/>
    <w:rsid w:val="00244BC6"/>
    <w:rsid w:val="002455C7"/>
    <w:rsid w:val="00245DD5"/>
    <w:rsid w:val="00246579"/>
    <w:rsid w:val="002468CD"/>
    <w:rsid w:val="00247EF7"/>
    <w:rsid w:val="00250319"/>
    <w:rsid w:val="00250668"/>
    <w:rsid w:val="00250D48"/>
    <w:rsid w:val="00250DC9"/>
    <w:rsid w:val="00251BA6"/>
    <w:rsid w:val="00251E2E"/>
    <w:rsid w:val="002530D1"/>
    <w:rsid w:val="002541EC"/>
    <w:rsid w:val="0025497B"/>
    <w:rsid w:val="00254A85"/>
    <w:rsid w:val="00255B81"/>
    <w:rsid w:val="00260AC3"/>
    <w:rsid w:val="00260F6E"/>
    <w:rsid w:val="0026160B"/>
    <w:rsid w:val="00261770"/>
    <w:rsid w:val="00261CE7"/>
    <w:rsid w:val="00262C39"/>
    <w:rsid w:val="00264229"/>
    <w:rsid w:val="00264462"/>
    <w:rsid w:val="0026446D"/>
    <w:rsid w:val="00264478"/>
    <w:rsid w:val="00266732"/>
    <w:rsid w:val="00266CEB"/>
    <w:rsid w:val="00266D28"/>
    <w:rsid w:val="00267EDB"/>
    <w:rsid w:val="00270288"/>
    <w:rsid w:val="00270DD0"/>
    <w:rsid w:val="00270EF4"/>
    <w:rsid w:val="00270F74"/>
    <w:rsid w:val="002713F8"/>
    <w:rsid w:val="002714AC"/>
    <w:rsid w:val="0027337A"/>
    <w:rsid w:val="00275CAB"/>
    <w:rsid w:val="0027658B"/>
    <w:rsid w:val="00276C26"/>
    <w:rsid w:val="00276DF8"/>
    <w:rsid w:val="00276FB0"/>
    <w:rsid w:val="002776B9"/>
    <w:rsid w:val="00277FA3"/>
    <w:rsid w:val="002801D6"/>
    <w:rsid w:val="00281A92"/>
    <w:rsid w:val="00281C14"/>
    <w:rsid w:val="0028221F"/>
    <w:rsid w:val="002831AD"/>
    <w:rsid w:val="00283510"/>
    <w:rsid w:val="00283B7E"/>
    <w:rsid w:val="00284382"/>
    <w:rsid w:val="00284976"/>
    <w:rsid w:val="00284E2C"/>
    <w:rsid w:val="00285918"/>
    <w:rsid w:val="00285A95"/>
    <w:rsid w:val="00285E2F"/>
    <w:rsid w:val="0028647A"/>
    <w:rsid w:val="002869E3"/>
    <w:rsid w:val="00286D1C"/>
    <w:rsid w:val="00287B62"/>
    <w:rsid w:val="0029047E"/>
    <w:rsid w:val="0029048C"/>
    <w:rsid w:val="00290994"/>
    <w:rsid w:val="00290B3C"/>
    <w:rsid w:val="00290BCA"/>
    <w:rsid w:val="00290D70"/>
    <w:rsid w:val="0029140B"/>
    <w:rsid w:val="002919A6"/>
    <w:rsid w:val="00291FC8"/>
    <w:rsid w:val="0029427D"/>
    <w:rsid w:val="00294323"/>
    <w:rsid w:val="00295496"/>
    <w:rsid w:val="0029587A"/>
    <w:rsid w:val="002959A3"/>
    <w:rsid w:val="00295A66"/>
    <w:rsid w:val="002963FE"/>
    <w:rsid w:val="00296527"/>
    <w:rsid w:val="00296BEA"/>
    <w:rsid w:val="00297782"/>
    <w:rsid w:val="00297DBE"/>
    <w:rsid w:val="00297E86"/>
    <w:rsid w:val="00297F47"/>
    <w:rsid w:val="002A2496"/>
    <w:rsid w:val="002A2A4A"/>
    <w:rsid w:val="002A34EF"/>
    <w:rsid w:val="002A3FBF"/>
    <w:rsid w:val="002A5DC3"/>
    <w:rsid w:val="002A69D9"/>
    <w:rsid w:val="002A6D73"/>
    <w:rsid w:val="002A6DD6"/>
    <w:rsid w:val="002A7986"/>
    <w:rsid w:val="002A7A7D"/>
    <w:rsid w:val="002A7DD8"/>
    <w:rsid w:val="002B1560"/>
    <w:rsid w:val="002B2113"/>
    <w:rsid w:val="002B239E"/>
    <w:rsid w:val="002B3117"/>
    <w:rsid w:val="002B329A"/>
    <w:rsid w:val="002B39CB"/>
    <w:rsid w:val="002B543A"/>
    <w:rsid w:val="002B56D0"/>
    <w:rsid w:val="002B6756"/>
    <w:rsid w:val="002B6BB5"/>
    <w:rsid w:val="002B6F86"/>
    <w:rsid w:val="002B7129"/>
    <w:rsid w:val="002B7811"/>
    <w:rsid w:val="002B7E07"/>
    <w:rsid w:val="002C045A"/>
    <w:rsid w:val="002C1429"/>
    <w:rsid w:val="002C2149"/>
    <w:rsid w:val="002C27D7"/>
    <w:rsid w:val="002C4956"/>
    <w:rsid w:val="002C4F0F"/>
    <w:rsid w:val="002C5A23"/>
    <w:rsid w:val="002C6265"/>
    <w:rsid w:val="002C670A"/>
    <w:rsid w:val="002C759F"/>
    <w:rsid w:val="002D12A2"/>
    <w:rsid w:val="002D2DD3"/>
    <w:rsid w:val="002D370F"/>
    <w:rsid w:val="002D3B19"/>
    <w:rsid w:val="002D3E8B"/>
    <w:rsid w:val="002D6281"/>
    <w:rsid w:val="002D6B98"/>
    <w:rsid w:val="002D700D"/>
    <w:rsid w:val="002D7EB3"/>
    <w:rsid w:val="002E0A44"/>
    <w:rsid w:val="002E0BC9"/>
    <w:rsid w:val="002E2121"/>
    <w:rsid w:val="002E246D"/>
    <w:rsid w:val="002E3247"/>
    <w:rsid w:val="002E396C"/>
    <w:rsid w:val="002E436D"/>
    <w:rsid w:val="002E4530"/>
    <w:rsid w:val="002E582D"/>
    <w:rsid w:val="002E5DFD"/>
    <w:rsid w:val="002E5ECC"/>
    <w:rsid w:val="002E6A27"/>
    <w:rsid w:val="002E76DE"/>
    <w:rsid w:val="002E7E39"/>
    <w:rsid w:val="002F104A"/>
    <w:rsid w:val="002F11DA"/>
    <w:rsid w:val="002F18F3"/>
    <w:rsid w:val="002F34EA"/>
    <w:rsid w:val="002F3737"/>
    <w:rsid w:val="002F3FA9"/>
    <w:rsid w:val="002F5535"/>
    <w:rsid w:val="002F5868"/>
    <w:rsid w:val="002F59EB"/>
    <w:rsid w:val="002F6652"/>
    <w:rsid w:val="002F6D84"/>
    <w:rsid w:val="002F7EAF"/>
    <w:rsid w:val="00300988"/>
    <w:rsid w:val="003014B9"/>
    <w:rsid w:val="0030364F"/>
    <w:rsid w:val="00303A78"/>
    <w:rsid w:val="00303B82"/>
    <w:rsid w:val="0030458C"/>
    <w:rsid w:val="003051F4"/>
    <w:rsid w:val="00305685"/>
    <w:rsid w:val="00305690"/>
    <w:rsid w:val="003057B9"/>
    <w:rsid w:val="003059A5"/>
    <w:rsid w:val="00307210"/>
    <w:rsid w:val="00307357"/>
    <w:rsid w:val="00307928"/>
    <w:rsid w:val="00307A5D"/>
    <w:rsid w:val="0031057A"/>
    <w:rsid w:val="00310CA6"/>
    <w:rsid w:val="00311D9A"/>
    <w:rsid w:val="00312A38"/>
    <w:rsid w:val="00313261"/>
    <w:rsid w:val="003140CD"/>
    <w:rsid w:val="0031438C"/>
    <w:rsid w:val="00314635"/>
    <w:rsid w:val="00315170"/>
    <w:rsid w:val="00315C47"/>
    <w:rsid w:val="00315E65"/>
    <w:rsid w:val="00315E92"/>
    <w:rsid w:val="003172B1"/>
    <w:rsid w:val="0031791C"/>
    <w:rsid w:val="00317C22"/>
    <w:rsid w:val="00317D60"/>
    <w:rsid w:val="00320639"/>
    <w:rsid w:val="00320950"/>
    <w:rsid w:val="00320D66"/>
    <w:rsid w:val="00321656"/>
    <w:rsid w:val="00321AF1"/>
    <w:rsid w:val="003225F3"/>
    <w:rsid w:val="00324568"/>
    <w:rsid w:val="0032566E"/>
    <w:rsid w:val="003258C0"/>
    <w:rsid w:val="00326280"/>
    <w:rsid w:val="00326D1C"/>
    <w:rsid w:val="00327227"/>
    <w:rsid w:val="00330878"/>
    <w:rsid w:val="00330C95"/>
    <w:rsid w:val="00330D24"/>
    <w:rsid w:val="00331349"/>
    <w:rsid w:val="00331493"/>
    <w:rsid w:val="00332092"/>
    <w:rsid w:val="00332BF9"/>
    <w:rsid w:val="0033396C"/>
    <w:rsid w:val="00334420"/>
    <w:rsid w:val="003344D5"/>
    <w:rsid w:val="00336018"/>
    <w:rsid w:val="003364A6"/>
    <w:rsid w:val="0033664F"/>
    <w:rsid w:val="003375A4"/>
    <w:rsid w:val="0033776E"/>
    <w:rsid w:val="00337D3C"/>
    <w:rsid w:val="00337DCD"/>
    <w:rsid w:val="0034105D"/>
    <w:rsid w:val="00341FD6"/>
    <w:rsid w:val="0034269E"/>
    <w:rsid w:val="00342B75"/>
    <w:rsid w:val="003447EF"/>
    <w:rsid w:val="0034489A"/>
    <w:rsid w:val="00345F0A"/>
    <w:rsid w:val="0035004D"/>
    <w:rsid w:val="0035026C"/>
    <w:rsid w:val="00350B06"/>
    <w:rsid w:val="00350BAC"/>
    <w:rsid w:val="00351022"/>
    <w:rsid w:val="00351B07"/>
    <w:rsid w:val="003526BA"/>
    <w:rsid w:val="003532D0"/>
    <w:rsid w:val="0035349F"/>
    <w:rsid w:val="0035354F"/>
    <w:rsid w:val="00353860"/>
    <w:rsid w:val="00353DB8"/>
    <w:rsid w:val="00354364"/>
    <w:rsid w:val="003543C7"/>
    <w:rsid w:val="0035542A"/>
    <w:rsid w:val="00357EFA"/>
    <w:rsid w:val="00360780"/>
    <w:rsid w:val="00360CC3"/>
    <w:rsid w:val="00361243"/>
    <w:rsid w:val="003624FE"/>
    <w:rsid w:val="00362818"/>
    <w:rsid w:val="00363E8F"/>
    <w:rsid w:val="003649C2"/>
    <w:rsid w:val="00364B00"/>
    <w:rsid w:val="003652CD"/>
    <w:rsid w:val="00365D93"/>
    <w:rsid w:val="00365EA9"/>
    <w:rsid w:val="00366326"/>
    <w:rsid w:val="003667D5"/>
    <w:rsid w:val="00370A35"/>
    <w:rsid w:val="00370EB2"/>
    <w:rsid w:val="00372633"/>
    <w:rsid w:val="00372B8C"/>
    <w:rsid w:val="00373B1F"/>
    <w:rsid w:val="00373D80"/>
    <w:rsid w:val="00374130"/>
    <w:rsid w:val="00374666"/>
    <w:rsid w:val="00374DCB"/>
    <w:rsid w:val="0037551F"/>
    <w:rsid w:val="003757AB"/>
    <w:rsid w:val="0037582F"/>
    <w:rsid w:val="00375ADA"/>
    <w:rsid w:val="00376A58"/>
    <w:rsid w:val="0037704F"/>
    <w:rsid w:val="00377717"/>
    <w:rsid w:val="00377974"/>
    <w:rsid w:val="00381521"/>
    <w:rsid w:val="0038243E"/>
    <w:rsid w:val="00382E94"/>
    <w:rsid w:val="00383709"/>
    <w:rsid w:val="00383D1F"/>
    <w:rsid w:val="00384101"/>
    <w:rsid w:val="00384954"/>
    <w:rsid w:val="00385FFD"/>
    <w:rsid w:val="00386495"/>
    <w:rsid w:val="00386915"/>
    <w:rsid w:val="00386A47"/>
    <w:rsid w:val="00386AEA"/>
    <w:rsid w:val="00386E1D"/>
    <w:rsid w:val="00386E94"/>
    <w:rsid w:val="00386F87"/>
    <w:rsid w:val="00387486"/>
    <w:rsid w:val="00387863"/>
    <w:rsid w:val="00387C26"/>
    <w:rsid w:val="0039081D"/>
    <w:rsid w:val="00391935"/>
    <w:rsid w:val="0039225B"/>
    <w:rsid w:val="00392AFE"/>
    <w:rsid w:val="00393FC3"/>
    <w:rsid w:val="003944FD"/>
    <w:rsid w:val="00394DF1"/>
    <w:rsid w:val="00394E7B"/>
    <w:rsid w:val="0039539F"/>
    <w:rsid w:val="003955B4"/>
    <w:rsid w:val="00395F09"/>
    <w:rsid w:val="003963DA"/>
    <w:rsid w:val="003966C5"/>
    <w:rsid w:val="00396ACA"/>
    <w:rsid w:val="00396EA4"/>
    <w:rsid w:val="0039788B"/>
    <w:rsid w:val="00397D4B"/>
    <w:rsid w:val="003A0D8C"/>
    <w:rsid w:val="003A0DD3"/>
    <w:rsid w:val="003A0EB0"/>
    <w:rsid w:val="003A126E"/>
    <w:rsid w:val="003A1B6C"/>
    <w:rsid w:val="003A1F89"/>
    <w:rsid w:val="003A331F"/>
    <w:rsid w:val="003A3BB3"/>
    <w:rsid w:val="003A686F"/>
    <w:rsid w:val="003A6EAA"/>
    <w:rsid w:val="003A76B9"/>
    <w:rsid w:val="003B06ED"/>
    <w:rsid w:val="003B19F4"/>
    <w:rsid w:val="003B1E0E"/>
    <w:rsid w:val="003B2CD5"/>
    <w:rsid w:val="003B3564"/>
    <w:rsid w:val="003B4331"/>
    <w:rsid w:val="003B444A"/>
    <w:rsid w:val="003B515E"/>
    <w:rsid w:val="003B5B14"/>
    <w:rsid w:val="003B5C48"/>
    <w:rsid w:val="003C0588"/>
    <w:rsid w:val="003C0D2A"/>
    <w:rsid w:val="003C1D3F"/>
    <w:rsid w:val="003C28FA"/>
    <w:rsid w:val="003C39F1"/>
    <w:rsid w:val="003C3A6E"/>
    <w:rsid w:val="003C418A"/>
    <w:rsid w:val="003C49BD"/>
    <w:rsid w:val="003C4B01"/>
    <w:rsid w:val="003C4FE8"/>
    <w:rsid w:val="003C5331"/>
    <w:rsid w:val="003D120F"/>
    <w:rsid w:val="003D1F12"/>
    <w:rsid w:val="003D2309"/>
    <w:rsid w:val="003D2632"/>
    <w:rsid w:val="003D2A6C"/>
    <w:rsid w:val="003D2E31"/>
    <w:rsid w:val="003D3C48"/>
    <w:rsid w:val="003D3D81"/>
    <w:rsid w:val="003D3E60"/>
    <w:rsid w:val="003D3EE0"/>
    <w:rsid w:val="003D455C"/>
    <w:rsid w:val="003D4AAF"/>
    <w:rsid w:val="003D5034"/>
    <w:rsid w:val="003D6CD8"/>
    <w:rsid w:val="003D6EEC"/>
    <w:rsid w:val="003D6FC3"/>
    <w:rsid w:val="003D76C3"/>
    <w:rsid w:val="003D7E8E"/>
    <w:rsid w:val="003E0257"/>
    <w:rsid w:val="003E0878"/>
    <w:rsid w:val="003E0BE3"/>
    <w:rsid w:val="003E0DB3"/>
    <w:rsid w:val="003E1661"/>
    <w:rsid w:val="003E166F"/>
    <w:rsid w:val="003E1813"/>
    <w:rsid w:val="003E1CF6"/>
    <w:rsid w:val="003E2211"/>
    <w:rsid w:val="003E252B"/>
    <w:rsid w:val="003E2572"/>
    <w:rsid w:val="003E2B08"/>
    <w:rsid w:val="003E2B59"/>
    <w:rsid w:val="003E35A4"/>
    <w:rsid w:val="003E37B5"/>
    <w:rsid w:val="003E3EB2"/>
    <w:rsid w:val="003E4999"/>
    <w:rsid w:val="003E4AF7"/>
    <w:rsid w:val="003E5573"/>
    <w:rsid w:val="003E6095"/>
    <w:rsid w:val="003E64F6"/>
    <w:rsid w:val="003E66FA"/>
    <w:rsid w:val="003E7AF1"/>
    <w:rsid w:val="003F0DA2"/>
    <w:rsid w:val="003F102C"/>
    <w:rsid w:val="003F2D88"/>
    <w:rsid w:val="003F315F"/>
    <w:rsid w:val="003F32C9"/>
    <w:rsid w:val="003F4118"/>
    <w:rsid w:val="003F5177"/>
    <w:rsid w:val="003F54AF"/>
    <w:rsid w:val="003F6F36"/>
    <w:rsid w:val="003F780F"/>
    <w:rsid w:val="003F7E41"/>
    <w:rsid w:val="00400132"/>
    <w:rsid w:val="004002D7"/>
    <w:rsid w:val="00400F7D"/>
    <w:rsid w:val="004027FF"/>
    <w:rsid w:val="00402BA5"/>
    <w:rsid w:val="004040EA"/>
    <w:rsid w:val="00405910"/>
    <w:rsid w:val="004066B6"/>
    <w:rsid w:val="00406FAB"/>
    <w:rsid w:val="004077B4"/>
    <w:rsid w:val="00410207"/>
    <w:rsid w:val="00410337"/>
    <w:rsid w:val="00411061"/>
    <w:rsid w:val="004113BB"/>
    <w:rsid w:val="0041183A"/>
    <w:rsid w:val="004119C3"/>
    <w:rsid w:val="00412FD4"/>
    <w:rsid w:val="00413A07"/>
    <w:rsid w:val="00413DCC"/>
    <w:rsid w:val="004149CB"/>
    <w:rsid w:val="00414EBC"/>
    <w:rsid w:val="004157B0"/>
    <w:rsid w:val="00416305"/>
    <w:rsid w:val="00416442"/>
    <w:rsid w:val="00416969"/>
    <w:rsid w:val="00416E02"/>
    <w:rsid w:val="0041722E"/>
    <w:rsid w:val="004172A5"/>
    <w:rsid w:val="004205BF"/>
    <w:rsid w:val="00420EF7"/>
    <w:rsid w:val="00420FC0"/>
    <w:rsid w:val="00421081"/>
    <w:rsid w:val="004212E0"/>
    <w:rsid w:val="004215E5"/>
    <w:rsid w:val="00421D50"/>
    <w:rsid w:val="00421E20"/>
    <w:rsid w:val="00421F14"/>
    <w:rsid w:val="00423010"/>
    <w:rsid w:val="004240E8"/>
    <w:rsid w:val="00425171"/>
    <w:rsid w:val="0042530B"/>
    <w:rsid w:val="004260CB"/>
    <w:rsid w:val="004264D6"/>
    <w:rsid w:val="00427C7E"/>
    <w:rsid w:val="0043008F"/>
    <w:rsid w:val="00431828"/>
    <w:rsid w:val="00431C43"/>
    <w:rsid w:val="004324CF"/>
    <w:rsid w:val="00432607"/>
    <w:rsid w:val="0043261A"/>
    <w:rsid w:val="00432798"/>
    <w:rsid w:val="0043295D"/>
    <w:rsid w:val="00433164"/>
    <w:rsid w:val="00433458"/>
    <w:rsid w:val="0043366C"/>
    <w:rsid w:val="00433958"/>
    <w:rsid w:val="00434C13"/>
    <w:rsid w:val="00435800"/>
    <w:rsid w:val="00435E18"/>
    <w:rsid w:val="0043614A"/>
    <w:rsid w:val="00437B28"/>
    <w:rsid w:val="0044052C"/>
    <w:rsid w:val="0044060A"/>
    <w:rsid w:val="004408C7"/>
    <w:rsid w:val="00440CE5"/>
    <w:rsid w:val="004410B9"/>
    <w:rsid w:val="004435AD"/>
    <w:rsid w:val="004439EC"/>
    <w:rsid w:val="004441DF"/>
    <w:rsid w:val="004444BE"/>
    <w:rsid w:val="004447CB"/>
    <w:rsid w:val="00445E1D"/>
    <w:rsid w:val="00446162"/>
    <w:rsid w:val="00446BD6"/>
    <w:rsid w:val="004472FA"/>
    <w:rsid w:val="004475B6"/>
    <w:rsid w:val="0044762E"/>
    <w:rsid w:val="004476CD"/>
    <w:rsid w:val="00447A25"/>
    <w:rsid w:val="0045074B"/>
    <w:rsid w:val="004519B9"/>
    <w:rsid w:val="00451BF0"/>
    <w:rsid w:val="00451FA6"/>
    <w:rsid w:val="0045212C"/>
    <w:rsid w:val="004526EE"/>
    <w:rsid w:val="004527CC"/>
    <w:rsid w:val="004529D2"/>
    <w:rsid w:val="00453065"/>
    <w:rsid w:val="00453733"/>
    <w:rsid w:val="00453DED"/>
    <w:rsid w:val="00454C44"/>
    <w:rsid w:val="004559A8"/>
    <w:rsid w:val="00455B29"/>
    <w:rsid w:val="00455FAD"/>
    <w:rsid w:val="0045642C"/>
    <w:rsid w:val="00456940"/>
    <w:rsid w:val="00457859"/>
    <w:rsid w:val="00457A1A"/>
    <w:rsid w:val="00460247"/>
    <w:rsid w:val="0046038C"/>
    <w:rsid w:val="00460465"/>
    <w:rsid w:val="004604F1"/>
    <w:rsid w:val="00460FB0"/>
    <w:rsid w:val="00461604"/>
    <w:rsid w:val="00461637"/>
    <w:rsid w:val="00461CA8"/>
    <w:rsid w:val="0046277D"/>
    <w:rsid w:val="00463218"/>
    <w:rsid w:val="00463D12"/>
    <w:rsid w:val="004645B2"/>
    <w:rsid w:val="00466174"/>
    <w:rsid w:val="00467B58"/>
    <w:rsid w:val="00470426"/>
    <w:rsid w:val="004706DF"/>
    <w:rsid w:val="00471810"/>
    <w:rsid w:val="0047384C"/>
    <w:rsid w:val="004743BE"/>
    <w:rsid w:val="00474547"/>
    <w:rsid w:val="004749A1"/>
    <w:rsid w:val="00474B93"/>
    <w:rsid w:val="0047535A"/>
    <w:rsid w:val="004756E5"/>
    <w:rsid w:val="00476055"/>
    <w:rsid w:val="0047629F"/>
    <w:rsid w:val="0047676B"/>
    <w:rsid w:val="00476DC1"/>
    <w:rsid w:val="00476E6E"/>
    <w:rsid w:val="00477038"/>
    <w:rsid w:val="00477308"/>
    <w:rsid w:val="00477815"/>
    <w:rsid w:val="004779CD"/>
    <w:rsid w:val="004800EF"/>
    <w:rsid w:val="00480AB4"/>
    <w:rsid w:val="00480B93"/>
    <w:rsid w:val="0048124B"/>
    <w:rsid w:val="004812FF"/>
    <w:rsid w:val="0048151E"/>
    <w:rsid w:val="00481950"/>
    <w:rsid w:val="004824B3"/>
    <w:rsid w:val="00482F5E"/>
    <w:rsid w:val="00483413"/>
    <w:rsid w:val="00483F8D"/>
    <w:rsid w:val="0048416D"/>
    <w:rsid w:val="00484F8B"/>
    <w:rsid w:val="00485182"/>
    <w:rsid w:val="00485FAE"/>
    <w:rsid w:val="004864BC"/>
    <w:rsid w:val="004866C0"/>
    <w:rsid w:val="00486BB3"/>
    <w:rsid w:val="00486CCC"/>
    <w:rsid w:val="00490482"/>
    <w:rsid w:val="004916C7"/>
    <w:rsid w:val="00491CDA"/>
    <w:rsid w:val="00491D00"/>
    <w:rsid w:val="004923C4"/>
    <w:rsid w:val="004928A0"/>
    <w:rsid w:val="004937AD"/>
    <w:rsid w:val="00493D38"/>
    <w:rsid w:val="0049436B"/>
    <w:rsid w:val="00494505"/>
    <w:rsid w:val="004947E9"/>
    <w:rsid w:val="00495527"/>
    <w:rsid w:val="004957A8"/>
    <w:rsid w:val="00495EA5"/>
    <w:rsid w:val="004A0177"/>
    <w:rsid w:val="004A13AF"/>
    <w:rsid w:val="004A2852"/>
    <w:rsid w:val="004A3776"/>
    <w:rsid w:val="004A39F7"/>
    <w:rsid w:val="004A3D68"/>
    <w:rsid w:val="004A43E3"/>
    <w:rsid w:val="004A5616"/>
    <w:rsid w:val="004A59AF"/>
    <w:rsid w:val="004A5A99"/>
    <w:rsid w:val="004A5C3D"/>
    <w:rsid w:val="004A5F32"/>
    <w:rsid w:val="004A617D"/>
    <w:rsid w:val="004A7039"/>
    <w:rsid w:val="004A72C7"/>
    <w:rsid w:val="004B0444"/>
    <w:rsid w:val="004B0600"/>
    <w:rsid w:val="004B0926"/>
    <w:rsid w:val="004B1A63"/>
    <w:rsid w:val="004B32E3"/>
    <w:rsid w:val="004B460C"/>
    <w:rsid w:val="004B57F3"/>
    <w:rsid w:val="004B5A23"/>
    <w:rsid w:val="004B6B91"/>
    <w:rsid w:val="004B72E9"/>
    <w:rsid w:val="004C1172"/>
    <w:rsid w:val="004C17A3"/>
    <w:rsid w:val="004C3783"/>
    <w:rsid w:val="004C391D"/>
    <w:rsid w:val="004C3A83"/>
    <w:rsid w:val="004C43D8"/>
    <w:rsid w:val="004C54E1"/>
    <w:rsid w:val="004C5936"/>
    <w:rsid w:val="004C5CFE"/>
    <w:rsid w:val="004C6068"/>
    <w:rsid w:val="004C6D40"/>
    <w:rsid w:val="004C6EFF"/>
    <w:rsid w:val="004C79E5"/>
    <w:rsid w:val="004D1CBA"/>
    <w:rsid w:val="004D2681"/>
    <w:rsid w:val="004D2A4A"/>
    <w:rsid w:val="004D2C0C"/>
    <w:rsid w:val="004D2C11"/>
    <w:rsid w:val="004D353D"/>
    <w:rsid w:val="004D3F17"/>
    <w:rsid w:val="004D54A2"/>
    <w:rsid w:val="004D5C40"/>
    <w:rsid w:val="004D6AB5"/>
    <w:rsid w:val="004D6F30"/>
    <w:rsid w:val="004D70A1"/>
    <w:rsid w:val="004E0087"/>
    <w:rsid w:val="004E0ECA"/>
    <w:rsid w:val="004E29B2"/>
    <w:rsid w:val="004E3746"/>
    <w:rsid w:val="004E3A5D"/>
    <w:rsid w:val="004E3C4D"/>
    <w:rsid w:val="004E3CC6"/>
    <w:rsid w:val="004E4B2F"/>
    <w:rsid w:val="004E53B8"/>
    <w:rsid w:val="004E72E7"/>
    <w:rsid w:val="004E7F9E"/>
    <w:rsid w:val="004F1163"/>
    <w:rsid w:val="004F1227"/>
    <w:rsid w:val="004F1328"/>
    <w:rsid w:val="004F15EB"/>
    <w:rsid w:val="004F1696"/>
    <w:rsid w:val="004F558E"/>
    <w:rsid w:val="004F6719"/>
    <w:rsid w:val="004F7112"/>
    <w:rsid w:val="004F7136"/>
    <w:rsid w:val="004F73DC"/>
    <w:rsid w:val="004F7B49"/>
    <w:rsid w:val="004F7EF3"/>
    <w:rsid w:val="005005E7"/>
    <w:rsid w:val="00500653"/>
    <w:rsid w:val="005013B8"/>
    <w:rsid w:val="00501508"/>
    <w:rsid w:val="00501931"/>
    <w:rsid w:val="00501FC3"/>
    <w:rsid w:val="00502159"/>
    <w:rsid w:val="00502A66"/>
    <w:rsid w:val="00502E34"/>
    <w:rsid w:val="00503BC6"/>
    <w:rsid w:val="00503E6B"/>
    <w:rsid w:val="005043F1"/>
    <w:rsid w:val="00504CC2"/>
    <w:rsid w:val="005059D4"/>
    <w:rsid w:val="00505B7D"/>
    <w:rsid w:val="00505EE4"/>
    <w:rsid w:val="005072E1"/>
    <w:rsid w:val="00507C56"/>
    <w:rsid w:val="00507CFB"/>
    <w:rsid w:val="00507E91"/>
    <w:rsid w:val="00510E98"/>
    <w:rsid w:val="005122AF"/>
    <w:rsid w:val="00512A98"/>
    <w:rsid w:val="00512B1B"/>
    <w:rsid w:val="00512D7A"/>
    <w:rsid w:val="00513FCD"/>
    <w:rsid w:val="0051471D"/>
    <w:rsid w:val="00514A18"/>
    <w:rsid w:val="00515CB7"/>
    <w:rsid w:val="00515CBC"/>
    <w:rsid w:val="00515DAF"/>
    <w:rsid w:val="00516162"/>
    <w:rsid w:val="0051703E"/>
    <w:rsid w:val="005207CE"/>
    <w:rsid w:val="00520AC8"/>
    <w:rsid w:val="00520E58"/>
    <w:rsid w:val="005214AE"/>
    <w:rsid w:val="005214D1"/>
    <w:rsid w:val="005217D0"/>
    <w:rsid w:val="005217F2"/>
    <w:rsid w:val="0052221F"/>
    <w:rsid w:val="00522397"/>
    <w:rsid w:val="005227D3"/>
    <w:rsid w:val="00522F9D"/>
    <w:rsid w:val="005233A4"/>
    <w:rsid w:val="00523C99"/>
    <w:rsid w:val="00524521"/>
    <w:rsid w:val="005250A8"/>
    <w:rsid w:val="00525869"/>
    <w:rsid w:val="00525C20"/>
    <w:rsid w:val="0052667C"/>
    <w:rsid w:val="005267B2"/>
    <w:rsid w:val="00526860"/>
    <w:rsid w:val="00526AFC"/>
    <w:rsid w:val="00526EFC"/>
    <w:rsid w:val="00527538"/>
    <w:rsid w:val="00527A99"/>
    <w:rsid w:val="00527F7A"/>
    <w:rsid w:val="00527FF3"/>
    <w:rsid w:val="005302EB"/>
    <w:rsid w:val="00530FD9"/>
    <w:rsid w:val="005326C7"/>
    <w:rsid w:val="0053293E"/>
    <w:rsid w:val="00532BB3"/>
    <w:rsid w:val="00532D0E"/>
    <w:rsid w:val="0053372E"/>
    <w:rsid w:val="0053397E"/>
    <w:rsid w:val="00533D58"/>
    <w:rsid w:val="00534ECD"/>
    <w:rsid w:val="00534F66"/>
    <w:rsid w:val="00536C56"/>
    <w:rsid w:val="00536E19"/>
    <w:rsid w:val="00537B51"/>
    <w:rsid w:val="00537E91"/>
    <w:rsid w:val="00540265"/>
    <w:rsid w:val="00540314"/>
    <w:rsid w:val="00540380"/>
    <w:rsid w:val="005403D1"/>
    <w:rsid w:val="00541493"/>
    <w:rsid w:val="00541D59"/>
    <w:rsid w:val="00542280"/>
    <w:rsid w:val="0054238E"/>
    <w:rsid w:val="0054301D"/>
    <w:rsid w:val="005434F5"/>
    <w:rsid w:val="00543C09"/>
    <w:rsid w:val="00543DC2"/>
    <w:rsid w:val="005441F2"/>
    <w:rsid w:val="00544C61"/>
    <w:rsid w:val="00545634"/>
    <w:rsid w:val="00545BAE"/>
    <w:rsid w:val="00545C80"/>
    <w:rsid w:val="00545C8C"/>
    <w:rsid w:val="00546191"/>
    <w:rsid w:val="00546474"/>
    <w:rsid w:val="00546B82"/>
    <w:rsid w:val="00546E61"/>
    <w:rsid w:val="00550D4D"/>
    <w:rsid w:val="00550DA0"/>
    <w:rsid w:val="0055139E"/>
    <w:rsid w:val="0055154A"/>
    <w:rsid w:val="00552489"/>
    <w:rsid w:val="0055261A"/>
    <w:rsid w:val="00552A3A"/>
    <w:rsid w:val="00553407"/>
    <w:rsid w:val="0055340D"/>
    <w:rsid w:val="00553B17"/>
    <w:rsid w:val="00553BA0"/>
    <w:rsid w:val="00555387"/>
    <w:rsid w:val="00555408"/>
    <w:rsid w:val="00555720"/>
    <w:rsid w:val="005576F3"/>
    <w:rsid w:val="005602C6"/>
    <w:rsid w:val="00561567"/>
    <w:rsid w:val="00563FCD"/>
    <w:rsid w:val="00564369"/>
    <w:rsid w:val="00564C06"/>
    <w:rsid w:val="0056588D"/>
    <w:rsid w:val="005667C8"/>
    <w:rsid w:val="00567167"/>
    <w:rsid w:val="00567304"/>
    <w:rsid w:val="00571E9E"/>
    <w:rsid w:val="005729DA"/>
    <w:rsid w:val="00572E23"/>
    <w:rsid w:val="005735CA"/>
    <w:rsid w:val="00574479"/>
    <w:rsid w:val="00574AAE"/>
    <w:rsid w:val="00574B91"/>
    <w:rsid w:val="00574C0C"/>
    <w:rsid w:val="0057565C"/>
    <w:rsid w:val="00575C5A"/>
    <w:rsid w:val="0058125C"/>
    <w:rsid w:val="00581E0F"/>
    <w:rsid w:val="005828B1"/>
    <w:rsid w:val="00583538"/>
    <w:rsid w:val="0058367B"/>
    <w:rsid w:val="00583826"/>
    <w:rsid w:val="00583BBA"/>
    <w:rsid w:val="00583FCD"/>
    <w:rsid w:val="00586AEB"/>
    <w:rsid w:val="00587B73"/>
    <w:rsid w:val="00587FAB"/>
    <w:rsid w:val="00587FB3"/>
    <w:rsid w:val="00592205"/>
    <w:rsid w:val="00592492"/>
    <w:rsid w:val="00592732"/>
    <w:rsid w:val="0059277B"/>
    <w:rsid w:val="00593142"/>
    <w:rsid w:val="00593622"/>
    <w:rsid w:val="00593966"/>
    <w:rsid w:val="005944BA"/>
    <w:rsid w:val="005945ED"/>
    <w:rsid w:val="00594678"/>
    <w:rsid w:val="0059481C"/>
    <w:rsid w:val="00594B07"/>
    <w:rsid w:val="00595428"/>
    <w:rsid w:val="00595837"/>
    <w:rsid w:val="00596DDC"/>
    <w:rsid w:val="005A00B2"/>
    <w:rsid w:val="005A01CE"/>
    <w:rsid w:val="005A245D"/>
    <w:rsid w:val="005A335D"/>
    <w:rsid w:val="005A3DD7"/>
    <w:rsid w:val="005A48B6"/>
    <w:rsid w:val="005A499C"/>
    <w:rsid w:val="005A54B4"/>
    <w:rsid w:val="005A6055"/>
    <w:rsid w:val="005A615E"/>
    <w:rsid w:val="005A69F8"/>
    <w:rsid w:val="005A76DE"/>
    <w:rsid w:val="005A7C52"/>
    <w:rsid w:val="005B133C"/>
    <w:rsid w:val="005B1AF5"/>
    <w:rsid w:val="005B214C"/>
    <w:rsid w:val="005B32E2"/>
    <w:rsid w:val="005B55B1"/>
    <w:rsid w:val="005B5AA0"/>
    <w:rsid w:val="005B60B3"/>
    <w:rsid w:val="005B616E"/>
    <w:rsid w:val="005B63A8"/>
    <w:rsid w:val="005B6443"/>
    <w:rsid w:val="005B6927"/>
    <w:rsid w:val="005B7159"/>
    <w:rsid w:val="005B7C24"/>
    <w:rsid w:val="005B7F7F"/>
    <w:rsid w:val="005C0AB3"/>
    <w:rsid w:val="005C1925"/>
    <w:rsid w:val="005C28B1"/>
    <w:rsid w:val="005C2943"/>
    <w:rsid w:val="005C3586"/>
    <w:rsid w:val="005C3EED"/>
    <w:rsid w:val="005C4AFF"/>
    <w:rsid w:val="005C4CA3"/>
    <w:rsid w:val="005C6768"/>
    <w:rsid w:val="005C7131"/>
    <w:rsid w:val="005C7367"/>
    <w:rsid w:val="005D031B"/>
    <w:rsid w:val="005D06EC"/>
    <w:rsid w:val="005D13F9"/>
    <w:rsid w:val="005D1CFB"/>
    <w:rsid w:val="005D27B3"/>
    <w:rsid w:val="005D29FD"/>
    <w:rsid w:val="005D3F55"/>
    <w:rsid w:val="005D4098"/>
    <w:rsid w:val="005D4274"/>
    <w:rsid w:val="005D454C"/>
    <w:rsid w:val="005D4BB1"/>
    <w:rsid w:val="005D54E5"/>
    <w:rsid w:val="005D55A8"/>
    <w:rsid w:val="005D6062"/>
    <w:rsid w:val="005D6EAC"/>
    <w:rsid w:val="005D6EC5"/>
    <w:rsid w:val="005D7A39"/>
    <w:rsid w:val="005D7BC5"/>
    <w:rsid w:val="005E09A4"/>
    <w:rsid w:val="005E1CE6"/>
    <w:rsid w:val="005E31B6"/>
    <w:rsid w:val="005E339B"/>
    <w:rsid w:val="005E4603"/>
    <w:rsid w:val="005E5112"/>
    <w:rsid w:val="005E5168"/>
    <w:rsid w:val="005E610E"/>
    <w:rsid w:val="005E6469"/>
    <w:rsid w:val="005E700A"/>
    <w:rsid w:val="005E7163"/>
    <w:rsid w:val="005E796D"/>
    <w:rsid w:val="005F05F0"/>
    <w:rsid w:val="005F0981"/>
    <w:rsid w:val="005F0D75"/>
    <w:rsid w:val="005F0ECC"/>
    <w:rsid w:val="005F11B9"/>
    <w:rsid w:val="005F1241"/>
    <w:rsid w:val="005F1500"/>
    <w:rsid w:val="005F1D1F"/>
    <w:rsid w:val="005F2063"/>
    <w:rsid w:val="005F36FB"/>
    <w:rsid w:val="005F3F16"/>
    <w:rsid w:val="005F44EE"/>
    <w:rsid w:val="005F46C5"/>
    <w:rsid w:val="005F494E"/>
    <w:rsid w:val="005F50F5"/>
    <w:rsid w:val="005F54E3"/>
    <w:rsid w:val="005F6B87"/>
    <w:rsid w:val="005F76CE"/>
    <w:rsid w:val="005F7BA1"/>
    <w:rsid w:val="006003FB"/>
    <w:rsid w:val="00601D61"/>
    <w:rsid w:val="006042D0"/>
    <w:rsid w:val="0060511C"/>
    <w:rsid w:val="00605674"/>
    <w:rsid w:val="00606812"/>
    <w:rsid w:val="00606871"/>
    <w:rsid w:val="00606ADC"/>
    <w:rsid w:val="00606B64"/>
    <w:rsid w:val="006074B8"/>
    <w:rsid w:val="00607F67"/>
    <w:rsid w:val="00610672"/>
    <w:rsid w:val="0061075C"/>
    <w:rsid w:val="006123B6"/>
    <w:rsid w:val="00612647"/>
    <w:rsid w:val="00612C51"/>
    <w:rsid w:val="00614D2E"/>
    <w:rsid w:val="00615C74"/>
    <w:rsid w:val="00616F52"/>
    <w:rsid w:val="00617558"/>
    <w:rsid w:val="0061770D"/>
    <w:rsid w:val="00620615"/>
    <w:rsid w:val="0062096C"/>
    <w:rsid w:val="006217E7"/>
    <w:rsid w:val="00621B9A"/>
    <w:rsid w:val="00621E12"/>
    <w:rsid w:val="00623E9D"/>
    <w:rsid w:val="006248E5"/>
    <w:rsid w:val="00624C33"/>
    <w:rsid w:val="0062555D"/>
    <w:rsid w:val="006256DF"/>
    <w:rsid w:val="00627313"/>
    <w:rsid w:val="0063115E"/>
    <w:rsid w:val="006323B2"/>
    <w:rsid w:val="006323FF"/>
    <w:rsid w:val="006328C1"/>
    <w:rsid w:val="00632927"/>
    <w:rsid w:val="00633F52"/>
    <w:rsid w:val="006340B8"/>
    <w:rsid w:val="00635161"/>
    <w:rsid w:val="00635707"/>
    <w:rsid w:val="006358F1"/>
    <w:rsid w:val="00635FA9"/>
    <w:rsid w:val="0063707C"/>
    <w:rsid w:val="006401AE"/>
    <w:rsid w:val="006417DC"/>
    <w:rsid w:val="00641D1D"/>
    <w:rsid w:val="00641F83"/>
    <w:rsid w:val="0064225B"/>
    <w:rsid w:val="00642271"/>
    <w:rsid w:val="006424D1"/>
    <w:rsid w:val="00642C5B"/>
    <w:rsid w:val="00643FD1"/>
    <w:rsid w:val="00644440"/>
    <w:rsid w:val="006448F7"/>
    <w:rsid w:val="0064492B"/>
    <w:rsid w:val="00645EC6"/>
    <w:rsid w:val="006463BD"/>
    <w:rsid w:val="006463D3"/>
    <w:rsid w:val="0064701A"/>
    <w:rsid w:val="00651C8A"/>
    <w:rsid w:val="006524C8"/>
    <w:rsid w:val="0065256D"/>
    <w:rsid w:val="00653284"/>
    <w:rsid w:val="006545B4"/>
    <w:rsid w:val="00654605"/>
    <w:rsid w:val="00655019"/>
    <w:rsid w:val="00655AC8"/>
    <w:rsid w:val="00656A26"/>
    <w:rsid w:val="00656A2D"/>
    <w:rsid w:val="00657261"/>
    <w:rsid w:val="006572C0"/>
    <w:rsid w:val="00657F3D"/>
    <w:rsid w:val="006600D5"/>
    <w:rsid w:val="00661105"/>
    <w:rsid w:val="006613F7"/>
    <w:rsid w:val="00662757"/>
    <w:rsid w:val="00663858"/>
    <w:rsid w:val="006644D5"/>
    <w:rsid w:val="006649CC"/>
    <w:rsid w:val="00664EC5"/>
    <w:rsid w:val="00665001"/>
    <w:rsid w:val="006655D4"/>
    <w:rsid w:val="006659F4"/>
    <w:rsid w:val="00666380"/>
    <w:rsid w:val="0066687F"/>
    <w:rsid w:val="00667916"/>
    <w:rsid w:val="00671843"/>
    <w:rsid w:val="00672250"/>
    <w:rsid w:val="00673530"/>
    <w:rsid w:val="00673D76"/>
    <w:rsid w:val="00674124"/>
    <w:rsid w:val="00674164"/>
    <w:rsid w:val="0067437B"/>
    <w:rsid w:val="006743C3"/>
    <w:rsid w:val="0067447A"/>
    <w:rsid w:val="006746D2"/>
    <w:rsid w:val="006752F0"/>
    <w:rsid w:val="00675680"/>
    <w:rsid w:val="0067596B"/>
    <w:rsid w:val="00676077"/>
    <w:rsid w:val="0067697E"/>
    <w:rsid w:val="00676A08"/>
    <w:rsid w:val="00676A62"/>
    <w:rsid w:val="00676E0A"/>
    <w:rsid w:val="00676F03"/>
    <w:rsid w:val="006774CA"/>
    <w:rsid w:val="006802C1"/>
    <w:rsid w:val="0068281E"/>
    <w:rsid w:val="00682D4B"/>
    <w:rsid w:val="00682E17"/>
    <w:rsid w:val="00685691"/>
    <w:rsid w:val="006865CC"/>
    <w:rsid w:val="006867BD"/>
    <w:rsid w:val="00687547"/>
    <w:rsid w:val="0068755C"/>
    <w:rsid w:val="0069060E"/>
    <w:rsid w:val="00690F6F"/>
    <w:rsid w:val="006917CA"/>
    <w:rsid w:val="00692395"/>
    <w:rsid w:val="006935CE"/>
    <w:rsid w:val="0069365B"/>
    <w:rsid w:val="006936A4"/>
    <w:rsid w:val="00693A68"/>
    <w:rsid w:val="00693D4B"/>
    <w:rsid w:val="006945C9"/>
    <w:rsid w:val="00694E9C"/>
    <w:rsid w:val="006957A3"/>
    <w:rsid w:val="00696DB3"/>
    <w:rsid w:val="006972AE"/>
    <w:rsid w:val="00697BAB"/>
    <w:rsid w:val="00697CAF"/>
    <w:rsid w:val="00697E7D"/>
    <w:rsid w:val="006A09B1"/>
    <w:rsid w:val="006A0A84"/>
    <w:rsid w:val="006A0E81"/>
    <w:rsid w:val="006A1685"/>
    <w:rsid w:val="006A274A"/>
    <w:rsid w:val="006A2BEF"/>
    <w:rsid w:val="006A3A38"/>
    <w:rsid w:val="006A3B66"/>
    <w:rsid w:val="006A3FBB"/>
    <w:rsid w:val="006A48A8"/>
    <w:rsid w:val="006A4F32"/>
    <w:rsid w:val="006A5729"/>
    <w:rsid w:val="006A580A"/>
    <w:rsid w:val="006A6163"/>
    <w:rsid w:val="006A79A6"/>
    <w:rsid w:val="006B0416"/>
    <w:rsid w:val="006B0CDC"/>
    <w:rsid w:val="006B1860"/>
    <w:rsid w:val="006B22F8"/>
    <w:rsid w:val="006B29F4"/>
    <w:rsid w:val="006B2A1D"/>
    <w:rsid w:val="006B3419"/>
    <w:rsid w:val="006B3A97"/>
    <w:rsid w:val="006B411E"/>
    <w:rsid w:val="006B42E1"/>
    <w:rsid w:val="006B490D"/>
    <w:rsid w:val="006B52A2"/>
    <w:rsid w:val="006B7E7B"/>
    <w:rsid w:val="006C065C"/>
    <w:rsid w:val="006C0693"/>
    <w:rsid w:val="006C0920"/>
    <w:rsid w:val="006C093C"/>
    <w:rsid w:val="006C27B1"/>
    <w:rsid w:val="006C286F"/>
    <w:rsid w:val="006C3342"/>
    <w:rsid w:val="006C3F0E"/>
    <w:rsid w:val="006C528D"/>
    <w:rsid w:val="006C5C98"/>
    <w:rsid w:val="006C619E"/>
    <w:rsid w:val="006C6225"/>
    <w:rsid w:val="006C69C6"/>
    <w:rsid w:val="006C6BB8"/>
    <w:rsid w:val="006C7317"/>
    <w:rsid w:val="006C79E5"/>
    <w:rsid w:val="006C7B8F"/>
    <w:rsid w:val="006C7DAD"/>
    <w:rsid w:val="006C7DDC"/>
    <w:rsid w:val="006D0310"/>
    <w:rsid w:val="006D0617"/>
    <w:rsid w:val="006D0BF5"/>
    <w:rsid w:val="006D0C0E"/>
    <w:rsid w:val="006D102D"/>
    <w:rsid w:val="006D1133"/>
    <w:rsid w:val="006D11C7"/>
    <w:rsid w:val="006D1B09"/>
    <w:rsid w:val="006D2C86"/>
    <w:rsid w:val="006D35F9"/>
    <w:rsid w:val="006D49CA"/>
    <w:rsid w:val="006D4E33"/>
    <w:rsid w:val="006D50C7"/>
    <w:rsid w:val="006D5316"/>
    <w:rsid w:val="006D547D"/>
    <w:rsid w:val="006D5853"/>
    <w:rsid w:val="006D60F6"/>
    <w:rsid w:val="006D7EA6"/>
    <w:rsid w:val="006E11A5"/>
    <w:rsid w:val="006E11AA"/>
    <w:rsid w:val="006E1B83"/>
    <w:rsid w:val="006E21C0"/>
    <w:rsid w:val="006E40F6"/>
    <w:rsid w:val="006E48AA"/>
    <w:rsid w:val="006E4D23"/>
    <w:rsid w:val="006E50AC"/>
    <w:rsid w:val="006E6809"/>
    <w:rsid w:val="006E6E16"/>
    <w:rsid w:val="006E76F7"/>
    <w:rsid w:val="006E7739"/>
    <w:rsid w:val="006E7C67"/>
    <w:rsid w:val="006E7CEA"/>
    <w:rsid w:val="006F0917"/>
    <w:rsid w:val="006F1C6A"/>
    <w:rsid w:val="006F2029"/>
    <w:rsid w:val="006F21B4"/>
    <w:rsid w:val="006F249E"/>
    <w:rsid w:val="006F27D4"/>
    <w:rsid w:val="006F284B"/>
    <w:rsid w:val="006F3563"/>
    <w:rsid w:val="006F3630"/>
    <w:rsid w:val="006F36A4"/>
    <w:rsid w:val="006F377C"/>
    <w:rsid w:val="006F4B67"/>
    <w:rsid w:val="006F4B98"/>
    <w:rsid w:val="006F685E"/>
    <w:rsid w:val="006F7193"/>
    <w:rsid w:val="006F7310"/>
    <w:rsid w:val="006F789B"/>
    <w:rsid w:val="00700174"/>
    <w:rsid w:val="00700262"/>
    <w:rsid w:val="007006A1"/>
    <w:rsid w:val="007011F2"/>
    <w:rsid w:val="00701CEE"/>
    <w:rsid w:val="00702C56"/>
    <w:rsid w:val="00702F82"/>
    <w:rsid w:val="00703945"/>
    <w:rsid w:val="007042E9"/>
    <w:rsid w:val="00704539"/>
    <w:rsid w:val="007069A3"/>
    <w:rsid w:val="00706C24"/>
    <w:rsid w:val="0070759B"/>
    <w:rsid w:val="00707AD4"/>
    <w:rsid w:val="00710703"/>
    <w:rsid w:val="007110AA"/>
    <w:rsid w:val="007118DC"/>
    <w:rsid w:val="00712171"/>
    <w:rsid w:val="00713A78"/>
    <w:rsid w:val="00713F27"/>
    <w:rsid w:val="00714DB2"/>
    <w:rsid w:val="00715E2C"/>
    <w:rsid w:val="0071674E"/>
    <w:rsid w:val="007167A7"/>
    <w:rsid w:val="007178E9"/>
    <w:rsid w:val="00720C8B"/>
    <w:rsid w:val="007218D5"/>
    <w:rsid w:val="007223F2"/>
    <w:rsid w:val="00723210"/>
    <w:rsid w:val="007233BB"/>
    <w:rsid w:val="00724FDD"/>
    <w:rsid w:val="0072542F"/>
    <w:rsid w:val="00726066"/>
    <w:rsid w:val="00726CB9"/>
    <w:rsid w:val="00727813"/>
    <w:rsid w:val="00727F71"/>
    <w:rsid w:val="00730287"/>
    <w:rsid w:val="00730324"/>
    <w:rsid w:val="00730898"/>
    <w:rsid w:val="00731094"/>
    <w:rsid w:val="007316E6"/>
    <w:rsid w:val="0073220D"/>
    <w:rsid w:val="00732B02"/>
    <w:rsid w:val="00733B26"/>
    <w:rsid w:val="007352C6"/>
    <w:rsid w:val="00735798"/>
    <w:rsid w:val="00735CAE"/>
    <w:rsid w:val="00735DEE"/>
    <w:rsid w:val="007370CE"/>
    <w:rsid w:val="00737841"/>
    <w:rsid w:val="00737AF8"/>
    <w:rsid w:val="00737E16"/>
    <w:rsid w:val="00740D59"/>
    <w:rsid w:val="00740FA0"/>
    <w:rsid w:val="007418CE"/>
    <w:rsid w:val="00742A8F"/>
    <w:rsid w:val="00742C96"/>
    <w:rsid w:val="00742CCF"/>
    <w:rsid w:val="0074305F"/>
    <w:rsid w:val="00743F4F"/>
    <w:rsid w:val="00743FE5"/>
    <w:rsid w:val="00744488"/>
    <w:rsid w:val="00745538"/>
    <w:rsid w:val="00747007"/>
    <w:rsid w:val="0074781B"/>
    <w:rsid w:val="00751933"/>
    <w:rsid w:val="00752F4D"/>
    <w:rsid w:val="007535B0"/>
    <w:rsid w:val="00753DD0"/>
    <w:rsid w:val="007549CA"/>
    <w:rsid w:val="0075777F"/>
    <w:rsid w:val="007579B7"/>
    <w:rsid w:val="00757F9C"/>
    <w:rsid w:val="007629BB"/>
    <w:rsid w:val="00762BE3"/>
    <w:rsid w:val="00762FFF"/>
    <w:rsid w:val="00763199"/>
    <w:rsid w:val="007632D5"/>
    <w:rsid w:val="00763894"/>
    <w:rsid w:val="007649B5"/>
    <w:rsid w:val="00764E1F"/>
    <w:rsid w:val="00764EFC"/>
    <w:rsid w:val="00764FE8"/>
    <w:rsid w:val="0076512B"/>
    <w:rsid w:val="007661F8"/>
    <w:rsid w:val="00766853"/>
    <w:rsid w:val="00770153"/>
    <w:rsid w:val="0077034D"/>
    <w:rsid w:val="007706A8"/>
    <w:rsid w:val="00770ED2"/>
    <w:rsid w:val="007718C4"/>
    <w:rsid w:val="00772385"/>
    <w:rsid w:val="00772631"/>
    <w:rsid w:val="00772A38"/>
    <w:rsid w:val="00772C98"/>
    <w:rsid w:val="00772CE1"/>
    <w:rsid w:val="00773BCC"/>
    <w:rsid w:val="007742C7"/>
    <w:rsid w:val="00774779"/>
    <w:rsid w:val="00774F93"/>
    <w:rsid w:val="0077618D"/>
    <w:rsid w:val="00776755"/>
    <w:rsid w:val="00776A3F"/>
    <w:rsid w:val="00776C64"/>
    <w:rsid w:val="007774B9"/>
    <w:rsid w:val="0077760D"/>
    <w:rsid w:val="00777F99"/>
    <w:rsid w:val="0078015A"/>
    <w:rsid w:val="00780468"/>
    <w:rsid w:val="007827EB"/>
    <w:rsid w:val="0078308B"/>
    <w:rsid w:val="0078351C"/>
    <w:rsid w:val="007836BA"/>
    <w:rsid w:val="00783BF5"/>
    <w:rsid w:val="00785363"/>
    <w:rsid w:val="0078688F"/>
    <w:rsid w:val="00786902"/>
    <w:rsid w:val="0078751A"/>
    <w:rsid w:val="00787CE0"/>
    <w:rsid w:val="007903C2"/>
    <w:rsid w:val="00790C77"/>
    <w:rsid w:val="00790F10"/>
    <w:rsid w:val="00791277"/>
    <w:rsid w:val="007914FD"/>
    <w:rsid w:val="007925F3"/>
    <w:rsid w:val="007932ED"/>
    <w:rsid w:val="007937E0"/>
    <w:rsid w:val="007943DD"/>
    <w:rsid w:val="00794A65"/>
    <w:rsid w:val="00794FD1"/>
    <w:rsid w:val="007957D6"/>
    <w:rsid w:val="00796A48"/>
    <w:rsid w:val="00796AAA"/>
    <w:rsid w:val="00797EBE"/>
    <w:rsid w:val="007A03E7"/>
    <w:rsid w:val="007A0991"/>
    <w:rsid w:val="007A15C5"/>
    <w:rsid w:val="007A1619"/>
    <w:rsid w:val="007A2E30"/>
    <w:rsid w:val="007A36F5"/>
    <w:rsid w:val="007A4284"/>
    <w:rsid w:val="007A4769"/>
    <w:rsid w:val="007A564E"/>
    <w:rsid w:val="007A57DC"/>
    <w:rsid w:val="007A59A7"/>
    <w:rsid w:val="007A5AD0"/>
    <w:rsid w:val="007A6158"/>
    <w:rsid w:val="007B0D3A"/>
    <w:rsid w:val="007B1402"/>
    <w:rsid w:val="007B156F"/>
    <w:rsid w:val="007B1B6E"/>
    <w:rsid w:val="007B1C41"/>
    <w:rsid w:val="007B3022"/>
    <w:rsid w:val="007B33C0"/>
    <w:rsid w:val="007B48F3"/>
    <w:rsid w:val="007B4DC2"/>
    <w:rsid w:val="007B55F4"/>
    <w:rsid w:val="007B5AEE"/>
    <w:rsid w:val="007B5DFB"/>
    <w:rsid w:val="007B5E2B"/>
    <w:rsid w:val="007C0009"/>
    <w:rsid w:val="007C0C45"/>
    <w:rsid w:val="007C115E"/>
    <w:rsid w:val="007C186F"/>
    <w:rsid w:val="007C298E"/>
    <w:rsid w:val="007C3534"/>
    <w:rsid w:val="007C35B1"/>
    <w:rsid w:val="007C3D2D"/>
    <w:rsid w:val="007C4429"/>
    <w:rsid w:val="007C4763"/>
    <w:rsid w:val="007C4D7C"/>
    <w:rsid w:val="007C554F"/>
    <w:rsid w:val="007C5852"/>
    <w:rsid w:val="007C7796"/>
    <w:rsid w:val="007D00EE"/>
    <w:rsid w:val="007D03E2"/>
    <w:rsid w:val="007D111C"/>
    <w:rsid w:val="007D292B"/>
    <w:rsid w:val="007D2B3F"/>
    <w:rsid w:val="007D3270"/>
    <w:rsid w:val="007D383F"/>
    <w:rsid w:val="007D38FA"/>
    <w:rsid w:val="007D392F"/>
    <w:rsid w:val="007D3D4B"/>
    <w:rsid w:val="007D5996"/>
    <w:rsid w:val="007D5D29"/>
    <w:rsid w:val="007D6E99"/>
    <w:rsid w:val="007D7A88"/>
    <w:rsid w:val="007E0DDC"/>
    <w:rsid w:val="007E13BD"/>
    <w:rsid w:val="007E243E"/>
    <w:rsid w:val="007E346B"/>
    <w:rsid w:val="007E362E"/>
    <w:rsid w:val="007E3EA9"/>
    <w:rsid w:val="007E403B"/>
    <w:rsid w:val="007E5EC4"/>
    <w:rsid w:val="007E69DA"/>
    <w:rsid w:val="007E69E9"/>
    <w:rsid w:val="007F0733"/>
    <w:rsid w:val="007F1D2C"/>
    <w:rsid w:val="007F2095"/>
    <w:rsid w:val="007F24E2"/>
    <w:rsid w:val="007F3026"/>
    <w:rsid w:val="007F3995"/>
    <w:rsid w:val="007F3C1A"/>
    <w:rsid w:val="007F4606"/>
    <w:rsid w:val="007F46C3"/>
    <w:rsid w:val="007F53C5"/>
    <w:rsid w:val="007F560E"/>
    <w:rsid w:val="007F5819"/>
    <w:rsid w:val="007F5AB5"/>
    <w:rsid w:val="007F5ED5"/>
    <w:rsid w:val="0080199F"/>
    <w:rsid w:val="00801F44"/>
    <w:rsid w:val="0080266E"/>
    <w:rsid w:val="008032ED"/>
    <w:rsid w:val="00804308"/>
    <w:rsid w:val="00805ADE"/>
    <w:rsid w:val="00805B8C"/>
    <w:rsid w:val="00807CCC"/>
    <w:rsid w:val="008117E5"/>
    <w:rsid w:val="00811F18"/>
    <w:rsid w:val="00812821"/>
    <w:rsid w:val="00812AB4"/>
    <w:rsid w:val="00812D56"/>
    <w:rsid w:val="0081327D"/>
    <w:rsid w:val="00813BD7"/>
    <w:rsid w:val="00814B3D"/>
    <w:rsid w:val="00815179"/>
    <w:rsid w:val="00815286"/>
    <w:rsid w:val="00815BC2"/>
    <w:rsid w:val="00816945"/>
    <w:rsid w:val="00817181"/>
    <w:rsid w:val="008172AA"/>
    <w:rsid w:val="008172CF"/>
    <w:rsid w:val="008173F1"/>
    <w:rsid w:val="00817984"/>
    <w:rsid w:val="00817F51"/>
    <w:rsid w:val="008203E4"/>
    <w:rsid w:val="00820E0D"/>
    <w:rsid w:val="0082114A"/>
    <w:rsid w:val="00821E1E"/>
    <w:rsid w:val="008222DB"/>
    <w:rsid w:val="008254E7"/>
    <w:rsid w:val="00825CE5"/>
    <w:rsid w:val="0082774A"/>
    <w:rsid w:val="00830FD1"/>
    <w:rsid w:val="00831550"/>
    <w:rsid w:val="00831AAA"/>
    <w:rsid w:val="00831F51"/>
    <w:rsid w:val="00832D8A"/>
    <w:rsid w:val="00833419"/>
    <w:rsid w:val="00833ABC"/>
    <w:rsid w:val="00834A93"/>
    <w:rsid w:val="008352BC"/>
    <w:rsid w:val="00835650"/>
    <w:rsid w:val="0083663E"/>
    <w:rsid w:val="0083664F"/>
    <w:rsid w:val="008375EC"/>
    <w:rsid w:val="008406C1"/>
    <w:rsid w:val="008414B0"/>
    <w:rsid w:val="00841990"/>
    <w:rsid w:val="00842FB1"/>
    <w:rsid w:val="008438D3"/>
    <w:rsid w:val="00844906"/>
    <w:rsid w:val="00844C4A"/>
    <w:rsid w:val="008456D3"/>
    <w:rsid w:val="00846571"/>
    <w:rsid w:val="0084689F"/>
    <w:rsid w:val="00847242"/>
    <w:rsid w:val="0084738A"/>
    <w:rsid w:val="0084783A"/>
    <w:rsid w:val="00847947"/>
    <w:rsid w:val="008500C6"/>
    <w:rsid w:val="0085160A"/>
    <w:rsid w:val="00851BA9"/>
    <w:rsid w:val="00851C10"/>
    <w:rsid w:val="00852A02"/>
    <w:rsid w:val="008530E5"/>
    <w:rsid w:val="008536AA"/>
    <w:rsid w:val="00853736"/>
    <w:rsid w:val="0085395D"/>
    <w:rsid w:val="00853E16"/>
    <w:rsid w:val="00854463"/>
    <w:rsid w:val="008545D7"/>
    <w:rsid w:val="0085463E"/>
    <w:rsid w:val="008552FE"/>
    <w:rsid w:val="00856BE6"/>
    <w:rsid w:val="00857542"/>
    <w:rsid w:val="00857B73"/>
    <w:rsid w:val="008604B4"/>
    <w:rsid w:val="00860771"/>
    <w:rsid w:val="00860D4D"/>
    <w:rsid w:val="00862868"/>
    <w:rsid w:val="0086442A"/>
    <w:rsid w:val="0086481F"/>
    <w:rsid w:val="008663F0"/>
    <w:rsid w:val="00867C2B"/>
    <w:rsid w:val="00867F5A"/>
    <w:rsid w:val="00870DA6"/>
    <w:rsid w:val="00871464"/>
    <w:rsid w:val="00871829"/>
    <w:rsid w:val="00871C04"/>
    <w:rsid w:val="00872612"/>
    <w:rsid w:val="0087279D"/>
    <w:rsid w:val="0087291E"/>
    <w:rsid w:val="00876253"/>
    <w:rsid w:val="00876990"/>
    <w:rsid w:val="00876ADE"/>
    <w:rsid w:val="00877336"/>
    <w:rsid w:val="0088046A"/>
    <w:rsid w:val="008833B7"/>
    <w:rsid w:val="00883484"/>
    <w:rsid w:val="00885868"/>
    <w:rsid w:val="00885A11"/>
    <w:rsid w:val="00885E4B"/>
    <w:rsid w:val="00890C58"/>
    <w:rsid w:val="00891307"/>
    <w:rsid w:val="00891A63"/>
    <w:rsid w:val="00891ADE"/>
    <w:rsid w:val="00892F75"/>
    <w:rsid w:val="008937F9"/>
    <w:rsid w:val="0089398F"/>
    <w:rsid w:val="0089456C"/>
    <w:rsid w:val="00894683"/>
    <w:rsid w:val="0089472A"/>
    <w:rsid w:val="00894B95"/>
    <w:rsid w:val="00895113"/>
    <w:rsid w:val="00896A98"/>
    <w:rsid w:val="00896B47"/>
    <w:rsid w:val="00896E79"/>
    <w:rsid w:val="008A0B90"/>
    <w:rsid w:val="008A14A3"/>
    <w:rsid w:val="008A14D6"/>
    <w:rsid w:val="008A16C1"/>
    <w:rsid w:val="008A1B2E"/>
    <w:rsid w:val="008A1B5F"/>
    <w:rsid w:val="008A1C9A"/>
    <w:rsid w:val="008A1D7A"/>
    <w:rsid w:val="008A25CA"/>
    <w:rsid w:val="008A2F9E"/>
    <w:rsid w:val="008A3CD0"/>
    <w:rsid w:val="008A4119"/>
    <w:rsid w:val="008A5671"/>
    <w:rsid w:val="008A5AD3"/>
    <w:rsid w:val="008A5E1E"/>
    <w:rsid w:val="008A639F"/>
    <w:rsid w:val="008A6A6E"/>
    <w:rsid w:val="008A7E9E"/>
    <w:rsid w:val="008B077E"/>
    <w:rsid w:val="008B2EB1"/>
    <w:rsid w:val="008B329E"/>
    <w:rsid w:val="008B36EC"/>
    <w:rsid w:val="008B4A24"/>
    <w:rsid w:val="008B4C0D"/>
    <w:rsid w:val="008B4FE0"/>
    <w:rsid w:val="008B506C"/>
    <w:rsid w:val="008B53AE"/>
    <w:rsid w:val="008B6844"/>
    <w:rsid w:val="008B6BB8"/>
    <w:rsid w:val="008B7712"/>
    <w:rsid w:val="008C067C"/>
    <w:rsid w:val="008C07E6"/>
    <w:rsid w:val="008C08AB"/>
    <w:rsid w:val="008C0D47"/>
    <w:rsid w:val="008C0FF7"/>
    <w:rsid w:val="008C19AC"/>
    <w:rsid w:val="008C221A"/>
    <w:rsid w:val="008C248C"/>
    <w:rsid w:val="008C2E30"/>
    <w:rsid w:val="008C30AC"/>
    <w:rsid w:val="008C3678"/>
    <w:rsid w:val="008C3762"/>
    <w:rsid w:val="008C3C4F"/>
    <w:rsid w:val="008C4B38"/>
    <w:rsid w:val="008C51CA"/>
    <w:rsid w:val="008C56D7"/>
    <w:rsid w:val="008C6344"/>
    <w:rsid w:val="008C762A"/>
    <w:rsid w:val="008D0278"/>
    <w:rsid w:val="008D174D"/>
    <w:rsid w:val="008D1FBB"/>
    <w:rsid w:val="008D2EB2"/>
    <w:rsid w:val="008D4E69"/>
    <w:rsid w:val="008D686D"/>
    <w:rsid w:val="008E0014"/>
    <w:rsid w:val="008E0303"/>
    <w:rsid w:val="008E093A"/>
    <w:rsid w:val="008E0B35"/>
    <w:rsid w:val="008E1BC1"/>
    <w:rsid w:val="008E2F6F"/>
    <w:rsid w:val="008E332B"/>
    <w:rsid w:val="008E3DF0"/>
    <w:rsid w:val="008E459C"/>
    <w:rsid w:val="008E4665"/>
    <w:rsid w:val="008E4C3A"/>
    <w:rsid w:val="008E5D41"/>
    <w:rsid w:val="008E6298"/>
    <w:rsid w:val="008E65E3"/>
    <w:rsid w:val="008E6D5F"/>
    <w:rsid w:val="008E75DF"/>
    <w:rsid w:val="008E7FB6"/>
    <w:rsid w:val="008F0534"/>
    <w:rsid w:val="008F064A"/>
    <w:rsid w:val="008F262E"/>
    <w:rsid w:val="008F2F5E"/>
    <w:rsid w:val="008F3472"/>
    <w:rsid w:val="008F3913"/>
    <w:rsid w:val="008F41DA"/>
    <w:rsid w:val="008F4377"/>
    <w:rsid w:val="008F43AB"/>
    <w:rsid w:val="008F6B92"/>
    <w:rsid w:val="008F7673"/>
    <w:rsid w:val="009016D5"/>
    <w:rsid w:val="00901AD6"/>
    <w:rsid w:val="00901EB3"/>
    <w:rsid w:val="00902285"/>
    <w:rsid w:val="00902BA0"/>
    <w:rsid w:val="00902C8B"/>
    <w:rsid w:val="00903252"/>
    <w:rsid w:val="00903B74"/>
    <w:rsid w:val="00903E5D"/>
    <w:rsid w:val="00904EF6"/>
    <w:rsid w:val="00905398"/>
    <w:rsid w:val="009054C9"/>
    <w:rsid w:val="00905E7E"/>
    <w:rsid w:val="009068BB"/>
    <w:rsid w:val="00906B46"/>
    <w:rsid w:val="00907020"/>
    <w:rsid w:val="009072BF"/>
    <w:rsid w:val="009108A9"/>
    <w:rsid w:val="00910F29"/>
    <w:rsid w:val="009112E9"/>
    <w:rsid w:val="00911BF1"/>
    <w:rsid w:val="009131C0"/>
    <w:rsid w:val="00914FFD"/>
    <w:rsid w:val="0091586C"/>
    <w:rsid w:val="00916AAC"/>
    <w:rsid w:val="009175CF"/>
    <w:rsid w:val="00917D95"/>
    <w:rsid w:val="0092063C"/>
    <w:rsid w:val="009208BC"/>
    <w:rsid w:val="009227A8"/>
    <w:rsid w:val="00922DCB"/>
    <w:rsid w:val="00922FAE"/>
    <w:rsid w:val="00924B25"/>
    <w:rsid w:val="009251C2"/>
    <w:rsid w:val="00925546"/>
    <w:rsid w:val="00925807"/>
    <w:rsid w:val="009258A8"/>
    <w:rsid w:val="00925D8D"/>
    <w:rsid w:val="00925FF4"/>
    <w:rsid w:val="0092610F"/>
    <w:rsid w:val="009276C5"/>
    <w:rsid w:val="00930472"/>
    <w:rsid w:val="009321B1"/>
    <w:rsid w:val="00932775"/>
    <w:rsid w:val="00933AFF"/>
    <w:rsid w:val="00933D6B"/>
    <w:rsid w:val="0093441D"/>
    <w:rsid w:val="00934548"/>
    <w:rsid w:val="00934ECB"/>
    <w:rsid w:val="009359E0"/>
    <w:rsid w:val="00935A2C"/>
    <w:rsid w:val="00935E91"/>
    <w:rsid w:val="00941272"/>
    <w:rsid w:val="00941C60"/>
    <w:rsid w:val="009424C3"/>
    <w:rsid w:val="0094277A"/>
    <w:rsid w:val="00942A48"/>
    <w:rsid w:val="00943455"/>
    <w:rsid w:val="00943841"/>
    <w:rsid w:val="00944A73"/>
    <w:rsid w:val="00944B2C"/>
    <w:rsid w:val="00944EDE"/>
    <w:rsid w:val="009464B5"/>
    <w:rsid w:val="0094670A"/>
    <w:rsid w:val="00950385"/>
    <w:rsid w:val="0095254E"/>
    <w:rsid w:val="00952957"/>
    <w:rsid w:val="0095298C"/>
    <w:rsid w:val="00952D02"/>
    <w:rsid w:val="00953AA0"/>
    <w:rsid w:val="00954508"/>
    <w:rsid w:val="00954976"/>
    <w:rsid w:val="00957334"/>
    <w:rsid w:val="0095765B"/>
    <w:rsid w:val="00957E28"/>
    <w:rsid w:val="009603D5"/>
    <w:rsid w:val="00961808"/>
    <w:rsid w:val="0096293B"/>
    <w:rsid w:val="00962FF7"/>
    <w:rsid w:val="00963DA0"/>
    <w:rsid w:val="009644D6"/>
    <w:rsid w:val="009646CF"/>
    <w:rsid w:val="00964B9E"/>
    <w:rsid w:val="00965D61"/>
    <w:rsid w:val="00966165"/>
    <w:rsid w:val="009667B1"/>
    <w:rsid w:val="00966839"/>
    <w:rsid w:val="00966E4B"/>
    <w:rsid w:val="0097063B"/>
    <w:rsid w:val="00970F6B"/>
    <w:rsid w:val="00971597"/>
    <w:rsid w:val="00972048"/>
    <w:rsid w:val="00972557"/>
    <w:rsid w:val="00972610"/>
    <w:rsid w:val="00973767"/>
    <w:rsid w:val="00973BB0"/>
    <w:rsid w:val="00973BFF"/>
    <w:rsid w:val="009740E1"/>
    <w:rsid w:val="00974996"/>
    <w:rsid w:val="00976AEF"/>
    <w:rsid w:val="009770ED"/>
    <w:rsid w:val="00977327"/>
    <w:rsid w:val="00977546"/>
    <w:rsid w:val="00977E0C"/>
    <w:rsid w:val="00981881"/>
    <w:rsid w:val="00981D46"/>
    <w:rsid w:val="009823D7"/>
    <w:rsid w:val="00982843"/>
    <w:rsid w:val="00982BEA"/>
    <w:rsid w:val="0098345C"/>
    <w:rsid w:val="00983B58"/>
    <w:rsid w:val="00984A90"/>
    <w:rsid w:val="00984EFE"/>
    <w:rsid w:val="0098550B"/>
    <w:rsid w:val="00985E7C"/>
    <w:rsid w:val="00986449"/>
    <w:rsid w:val="00986577"/>
    <w:rsid w:val="0098696D"/>
    <w:rsid w:val="00987256"/>
    <w:rsid w:val="00987805"/>
    <w:rsid w:val="009903DB"/>
    <w:rsid w:val="00990F00"/>
    <w:rsid w:val="00991033"/>
    <w:rsid w:val="009915E5"/>
    <w:rsid w:val="00992AB9"/>
    <w:rsid w:val="00992EC2"/>
    <w:rsid w:val="009930B0"/>
    <w:rsid w:val="0099362A"/>
    <w:rsid w:val="00993708"/>
    <w:rsid w:val="00995B89"/>
    <w:rsid w:val="00995C01"/>
    <w:rsid w:val="009970E5"/>
    <w:rsid w:val="009A033B"/>
    <w:rsid w:val="009A1C7F"/>
    <w:rsid w:val="009A1E2B"/>
    <w:rsid w:val="009A2357"/>
    <w:rsid w:val="009A3188"/>
    <w:rsid w:val="009A3D95"/>
    <w:rsid w:val="009A40AC"/>
    <w:rsid w:val="009A4402"/>
    <w:rsid w:val="009A48D8"/>
    <w:rsid w:val="009A49C2"/>
    <w:rsid w:val="009A4ACA"/>
    <w:rsid w:val="009A5371"/>
    <w:rsid w:val="009A59C3"/>
    <w:rsid w:val="009A63F8"/>
    <w:rsid w:val="009A66A5"/>
    <w:rsid w:val="009A6C14"/>
    <w:rsid w:val="009A71A7"/>
    <w:rsid w:val="009A7204"/>
    <w:rsid w:val="009A73A0"/>
    <w:rsid w:val="009A7792"/>
    <w:rsid w:val="009A7CCB"/>
    <w:rsid w:val="009A7D63"/>
    <w:rsid w:val="009B0909"/>
    <w:rsid w:val="009B1D82"/>
    <w:rsid w:val="009B22D9"/>
    <w:rsid w:val="009B2DCA"/>
    <w:rsid w:val="009B2E30"/>
    <w:rsid w:val="009B3A41"/>
    <w:rsid w:val="009B3DA2"/>
    <w:rsid w:val="009B443E"/>
    <w:rsid w:val="009B49B8"/>
    <w:rsid w:val="009B5041"/>
    <w:rsid w:val="009B61EF"/>
    <w:rsid w:val="009B6B7E"/>
    <w:rsid w:val="009B6C61"/>
    <w:rsid w:val="009B71BF"/>
    <w:rsid w:val="009B7526"/>
    <w:rsid w:val="009B7E95"/>
    <w:rsid w:val="009C090C"/>
    <w:rsid w:val="009C0F49"/>
    <w:rsid w:val="009C14AD"/>
    <w:rsid w:val="009C1667"/>
    <w:rsid w:val="009C1B2D"/>
    <w:rsid w:val="009C1D68"/>
    <w:rsid w:val="009C2559"/>
    <w:rsid w:val="009C27C3"/>
    <w:rsid w:val="009C28B2"/>
    <w:rsid w:val="009C37DB"/>
    <w:rsid w:val="009C4185"/>
    <w:rsid w:val="009C5CE4"/>
    <w:rsid w:val="009C5F9B"/>
    <w:rsid w:val="009C6A51"/>
    <w:rsid w:val="009C72AC"/>
    <w:rsid w:val="009C7B53"/>
    <w:rsid w:val="009C7EFE"/>
    <w:rsid w:val="009D0DB9"/>
    <w:rsid w:val="009D434C"/>
    <w:rsid w:val="009D4961"/>
    <w:rsid w:val="009D4A8A"/>
    <w:rsid w:val="009D5A6F"/>
    <w:rsid w:val="009D5B93"/>
    <w:rsid w:val="009D6D18"/>
    <w:rsid w:val="009D7D74"/>
    <w:rsid w:val="009E1C8D"/>
    <w:rsid w:val="009E2FB0"/>
    <w:rsid w:val="009E37E0"/>
    <w:rsid w:val="009E3DDC"/>
    <w:rsid w:val="009E5694"/>
    <w:rsid w:val="009E5E53"/>
    <w:rsid w:val="009E6000"/>
    <w:rsid w:val="009E625A"/>
    <w:rsid w:val="009E748B"/>
    <w:rsid w:val="009F0163"/>
    <w:rsid w:val="009F0BE3"/>
    <w:rsid w:val="009F0FCD"/>
    <w:rsid w:val="009F0FFC"/>
    <w:rsid w:val="009F1A28"/>
    <w:rsid w:val="009F1F1D"/>
    <w:rsid w:val="009F1F4E"/>
    <w:rsid w:val="009F21A6"/>
    <w:rsid w:val="009F2C52"/>
    <w:rsid w:val="009F3DC0"/>
    <w:rsid w:val="009F5D06"/>
    <w:rsid w:val="009F7C80"/>
    <w:rsid w:val="009F7ECE"/>
    <w:rsid w:val="00A016BC"/>
    <w:rsid w:val="00A032EC"/>
    <w:rsid w:val="00A0381D"/>
    <w:rsid w:val="00A03A27"/>
    <w:rsid w:val="00A044CA"/>
    <w:rsid w:val="00A04EDF"/>
    <w:rsid w:val="00A0550F"/>
    <w:rsid w:val="00A0587A"/>
    <w:rsid w:val="00A05B1E"/>
    <w:rsid w:val="00A05DDA"/>
    <w:rsid w:val="00A06006"/>
    <w:rsid w:val="00A0605F"/>
    <w:rsid w:val="00A0606A"/>
    <w:rsid w:val="00A06C73"/>
    <w:rsid w:val="00A07FA6"/>
    <w:rsid w:val="00A07FFE"/>
    <w:rsid w:val="00A10096"/>
    <w:rsid w:val="00A10AA6"/>
    <w:rsid w:val="00A12250"/>
    <w:rsid w:val="00A14772"/>
    <w:rsid w:val="00A14E40"/>
    <w:rsid w:val="00A15E39"/>
    <w:rsid w:val="00A16F31"/>
    <w:rsid w:val="00A17476"/>
    <w:rsid w:val="00A17685"/>
    <w:rsid w:val="00A17B18"/>
    <w:rsid w:val="00A17FDD"/>
    <w:rsid w:val="00A2034D"/>
    <w:rsid w:val="00A20B29"/>
    <w:rsid w:val="00A20C9D"/>
    <w:rsid w:val="00A20E3C"/>
    <w:rsid w:val="00A21386"/>
    <w:rsid w:val="00A21577"/>
    <w:rsid w:val="00A21A40"/>
    <w:rsid w:val="00A21DF8"/>
    <w:rsid w:val="00A21F89"/>
    <w:rsid w:val="00A22B8D"/>
    <w:rsid w:val="00A23F06"/>
    <w:rsid w:val="00A24483"/>
    <w:rsid w:val="00A24C3D"/>
    <w:rsid w:val="00A24EAC"/>
    <w:rsid w:val="00A251AE"/>
    <w:rsid w:val="00A26339"/>
    <w:rsid w:val="00A2686B"/>
    <w:rsid w:val="00A26BD9"/>
    <w:rsid w:val="00A27954"/>
    <w:rsid w:val="00A30BBA"/>
    <w:rsid w:val="00A313B9"/>
    <w:rsid w:val="00A315EA"/>
    <w:rsid w:val="00A3174B"/>
    <w:rsid w:val="00A31902"/>
    <w:rsid w:val="00A31DCB"/>
    <w:rsid w:val="00A32936"/>
    <w:rsid w:val="00A32A15"/>
    <w:rsid w:val="00A33C6B"/>
    <w:rsid w:val="00A33E45"/>
    <w:rsid w:val="00A341E3"/>
    <w:rsid w:val="00A34280"/>
    <w:rsid w:val="00A34535"/>
    <w:rsid w:val="00A353F2"/>
    <w:rsid w:val="00A37046"/>
    <w:rsid w:val="00A372BD"/>
    <w:rsid w:val="00A37319"/>
    <w:rsid w:val="00A373AB"/>
    <w:rsid w:val="00A37722"/>
    <w:rsid w:val="00A3777E"/>
    <w:rsid w:val="00A40DAB"/>
    <w:rsid w:val="00A40F3F"/>
    <w:rsid w:val="00A43754"/>
    <w:rsid w:val="00A43BC8"/>
    <w:rsid w:val="00A44112"/>
    <w:rsid w:val="00A4467A"/>
    <w:rsid w:val="00A46154"/>
    <w:rsid w:val="00A46432"/>
    <w:rsid w:val="00A4688D"/>
    <w:rsid w:val="00A475AD"/>
    <w:rsid w:val="00A50821"/>
    <w:rsid w:val="00A5099B"/>
    <w:rsid w:val="00A5157C"/>
    <w:rsid w:val="00A5157D"/>
    <w:rsid w:val="00A518CE"/>
    <w:rsid w:val="00A52144"/>
    <w:rsid w:val="00A5262F"/>
    <w:rsid w:val="00A53020"/>
    <w:rsid w:val="00A53ACA"/>
    <w:rsid w:val="00A54760"/>
    <w:rsid w:val="00A54895"/>
    <w:rsid w:val="00A55F55"/>
    <w:rsid w:val="00A56A89"/>
    <w:rsid w:val="00A56D73"/>
    <w:rsid w:val="00A56E98"/>
    <w:rsid w:val="00A5723F"/>
    <w:rsid w:val="00A577BC"/>
    <w:rsid w:val="00A601A2"/>
    <w:rsid w:val="00A61DCB"/>
    <w:rsid w:val="00A635B6"/>
    <w:rsid w:val="00A63799"/>
    <w:rsid w:val="00A64749"/>
    <w:rsid w:val="00A654AF"/>
    <w:rsid w:val="00A656CD"/>
    <w:rsid w:val="00A67737"/>
    <w:rsid w:val="00A67EAB"/>
    <w:rsid w:val="00A67F54"/>
    <w:rsid w:val="00A701E0"/>
    <w:rsid w:val="00A703EF"/>
    <w:rsid w:val="00A71C11"/>
    <w:rsid w:val="00A71E89"/>
    <w:rsid w:val="00A72F81"/>
    <w:rsid w:val="00A747CD"/>
    <w:rsid w:val="00A74EB3"/>
    <w:rsid w:val="00A758B4"/>
    <w:rsid w:val="00A75DC3"/>
    <w:rsid w:val="00A77466"/>
    <w:rsid w:val="00A77619"/>
    <w:rsid w:val="00A77D65"/>
    <w:rsid w:val="00A77E5D"/>
    <w:rsid w:val="00A802C0"/>
    <w:rsid w:val="00A803D3"/>
    <w:rsid w:val="00A812C3"/>
    <w:rsid w:val="00A812F2"/>
    <w:rsid w:val="00A81A4A"/>
    <w:rsid w:val="00A81AF1"/>
    <w:rsid w:val="00A8266A"/>
    <w:rsid w:val="00A82B0D"/>
    <w:rsid w:val="00A83A06"/>
    <w:rsid w:val="00A83D4F"/>
    <w:rsid w:val="00A8431B"/>
    <w:rsid w:val="00A849C6"/>
    <w:rsid w:val="00A84B34"/>
    <w:rsid w:val="00A85088"/>
    <w:rsid w:val="00A855E8"/>
    <w:rsid w:val="00A85FA9"/>
    <w:rsid w:val="00A86208"/>
    <w:rsid w:val="00A875EB"/>
    <w:rsid w:val="00A90307"/>
    <w:rsid w:val="00A90961"/>
    <w:rsid w:val="00A91910"/>
    <w:rsid w:val="00A925DB"/>
    <w:rsid w:val="00A93D7B"/>
    <w:rsid w:val="00A9502F"/>
    <w:rsid w:val="00A95385"/>
    <w:rsid w:val="00A9569E"/>
    <w:rsid w:val="00A96F50"/>
    <w:rsid w:val="00A974F7"/>
    <w:rsid w:val="00A979EF"/>
    <w:rsid w:val="00AA044B"/>
    <w:rsid w:val="00AA0A22"/>
    <w:rsid w:val="00AA0E5B"/>
    <w:rsid w:val="00AA14C0"/>
    <w:rsid w:val="00AA1CB8"/>
    <w:rsid w:val="00AA1EFE"/>
    <w:rsid w:val="00AA2C1D"/>
    <w:rsid w:val="00AA2E45"/>
    <w:rsid w:val="00AA3084"/>
    <w:rsid w:val="00AA3A63"/>
    <w:rsid w:val="00AA3F7F"/>
    <w:rsid w:val="00AA542F"/>
    <w:rsid w:val="00AA54DD"/>
    <w:rsid w:val="00AA7F45"/>
    <w:rsid w:val="00AB002E"/>
    <w:rsid w:val="00AB16F7"/>
    <w:rsid w:val="00AB1A82"/>
    <w:rsid w:val="00AB2F57"/>
    <w:rsid w:val="00AB3D2A"/>
    <w:rsid w:val="00AB4518"/>
    <w:rsid w:val="00AB6A58"/>
    <w:rsid w:val="00AC0512"/>
    <w:rsid w:val="00AC0650"/>
    <w:rsid w:val="00AC0EB3"/>
    <w:rsid w:val="00AC185B"/>
    <w:rsid w:val="00AC1ABC"/>
    <w:rsid w:val="00AC1FA1"/>
    <w:rsid w:val="00AC296A"/>
    <w:rsid w:val="00AC31BC"/>
    <w:rsid w:val="00AC4244"/>
    <w:rsid w:val="00AC47D1"/>
    <w:rsid w:val="00AC4806"/>
    <w:rsid w:val="00AC4AFC"/>
    <w:rsid w:val="00AC5B2A"/>
    <w:rsid w:val="00AC5EAC"/>
    <w:rsid w:val="00AC5F8E"/>
    <w:rsid w:val="00AC718A"/>
    <w:rsid w:val="00AD0245"/>
    <w:rsid w:val="00AD04C3"/>
    <w:rsid w:val="00AD05D7"/>
    <w:rsid w:val="00AD0BE1"/>
    <w:rsid w:val="00AD14EC"/>
    <w:rsid w:val="00AD1CEE"/>
    <w:rsid w:val="00AD1D5C"/>
    <w:rsid w:val="00AD2144"/>
    <w:rsid w:val="00AD22E6"/>
    <w:rsid w:val="00AD2345"/>
    <w:rsid w:val="00AD31DD"/>
    <w:rsid w:val="00AD3FBD"/>
    <w:rsid w:val="00AD6866"/>
    <w:rsid w:val="00AD6D68"/>
    <w:rsid w:val="00AD738D"/>
    <w:rsid w:val="00AE034D"/>
    <w:rsid w:val="00AE093C"/>
    <w:rsid w:val="00AE0A76"/>
    <w:rsid w:val="00AE11A5"/>
    <w:rsid w:val="00AE1346"/>
    <w:rsid w:val="00AE3107"/>
    <w:rsid w:val="00AE33D8"/>
    <w:rsid w:val="00AE4915"/>
    <w:rsid w:val="00AE5A3E"/>
    <w:rsid w:val="00AE5D0A"/>
    <w:rsid w:val="00AE5DEA"/>
    <w:rsid w:val="00AE653B"/>
    <w:rsid w:val="00AE6A14"/>
    <w:rsid w:val="00AE7CA3"/>
    <w:rsid w:val="00AF06C2"/>
    <w:rsid w:val="00AF2313"/>
    <w:rsid w:val="00AF2CB6"/>
    <w:rsid w:val="00AF2FE3"/>
    <w:rsid w:val="00AF36A9"/>
    <w:rsid w:val="00AF43B1"/>
    <w:rsid w:val="00AF55BF"/>
    <w:rsid w:val="00AF59D2"/>
    <w:rsid w:val="00AF62AE"/>
    <w:rsid w:val="00AF77F1"/>
    <w:rsid w:val="00AF7816"/>
    <w:rsid w:val="00AF7B25"/>
    <w:rsid w:val="00B020FF"/>
    <w:rsid w:val="00B026F5"/>
    <w:rsid w:val="00B02C5E"/>
    <w:rsid w:val="00B045AA"/>
    <w:rsid w:val="00B0480F"/>
    <w:rsid w:val="00B04AD6"/>
    <w:rsid w:val="00B055B0"/>
    <w:rsid w:val="00B06E67"/>
    <w:rsid w:val="00B073A5"/>
    <w:rsid w:val="00B079A0"/>
    <w:rsid w:val="00B10174"/>
    <w:rsid w:val="00B105AB"/>
    <w:rsid w:val="00B10D83"/>
    <w:rsid w:val="00B11409"/>
    <w:rsid w:val="00B11472"/>
    <w:rsid w:val="00B1162E"/>
    <w:rsid w:val="00B11C6B"/>
    <w:rsid w:val="00B11F25"/>
    <w:rsid w:val="00B11F83"/>
    <w:rsid w:val="00B11FF1"/>
    <w:rsid w:val="00B12628"/>
    <w:rsid w:val="00B12F58"/>
    <w:rsid w:val="00B132D6"/>
    <w:rsid w:val="00B15248"/>
    <w:rsid w:val="00B15B62"/>
    <w:rsid w:val="00B172B4"/>
    <w:rsid w:val="00B17314"/>
    <w:rsid w:val="00B205A9"/>
    <w:rsid w:val="00B21387"/>
    <w:rsid w:val="00B21F67"/>
    <w:rsid w:val="00B22697"/>
    <w:rsid w:val="00B22AA7"/>
    <w:rsid w:val="00B2356E"/>
    <w:rsid w:val="00B25008"/>
    <w:rsid w:val="00B25564"/>
    <w:rsid w:val="00B2563F"/>
    <w:rsid w:val="00B25C3E"/>
    <w:rsid w:val="00B26132"/>
    <w:rsid w:val="00B26834"/>
    <w:rsid w:val="00B26F52"/>
    <w:rsid w:val="00B27294"/>
    <w:rsid w:val="00B274B1"/>
    <w:rsid w:val="00B27CB1"/>
    <w:rsid w:val="00B3024F"/>
    <w:rsid w:val="00B30F4A"/>
    <w:rsid w:val="00B31A0E"/>
    <w:rsid w:val="00B31BEB"/>
    <w:rsid w:val="00B32124"/>
    <w:rsid w:val="00B3337F"/>
    <w:rsid w:val="00B33E0E"/>
    <w:rsid w:val="00B349AA"/>
    <w:rsid w:val="00B34FAF"/>
    <w:rsid w:val="00B35B72"/>
    <w:rsid w:val="00B37AEE"/>
    <w:rsid w:val="00B37B4C"/>
    <w:rsid w:val="00B401E3"/>
    <w:rsid w:val="00B40CD4"/>
    <w:rsid w:val="00B40F0C"/>
    <w:rsid w:val="00B41B4E"/>
    <w:rsid w:val="00B41C78"/>
    <w:rsid w:val="00B448FD"/>
    <w:rsid w:val="00B4502C"/>
    <w:rsid w:val="00B45424"/>
    <w:rsid w:val="00B455F9"/>
    <w:rsid w:val="00B46DC1"/>
    <w:rsid w:val="00B478D5"/>
    <w:rsid w:val="00B502DA"/>
    <w:rsid w:val="00B502FC"/>
    <w:rsid w:val="00B513B5"/>
    <w:rsid w:val="00B519DA"/>
    <w:rsid w:val="00B51F22"/>
    <w:rsid w:val="00B52154"/>
    <w:rsid w:val="00B52E20"/>
    <w:rsid w:val="00B535B8"/>
    <w:rsid w:val="00B54049"/>
    <w:rsid w:val="00B54113"/>
    <w:rsid w:val="00B548B5"/>
    <w:rsid w:val="00B54E3E"/>
    <w:rsid w:val="00B56B44"/>
    <w:rsid w:val="00B5706A"/>
    <w:rsid w:val="00B573AA"/>
    <w:rsid w:val="00B57DEC"/>
    <w:rsid w:val="00B60D1A"/>
    <w:rsid w:val="00B6178D"/>
    <w:rsid w:val="00B6186D"/>
    <w:rsid w:val="00B61C18"/>
    <w:rsid w:val="00B62744"/>
    <w:rsid w:val="00B632C9"/>
    <w:rsid w:val="00B632DE"/>
    <w:rsid w:val="00B63DA0"/>
    <w:rsid w:val="00B643B9"/>
    <w:rsid w:val="00B64804"/>
    <w:rsid w:val="00B65013"/>
    <w:rsid w:val="00B6541B"/>
    <w:rsid w:val="00B654C2"/>
    <w:rsid w:val="00B65EB0"/>
    <w:rsid w:val="00B65F21"/>
    <w:rsid w:val="00B66737"/>
    <w:rsid w:val="00B6744F"/>
    <w:rsid w:val="00B70F78"/>
    <w:rsid w:val="00B71A26"/>
    <w:rsid w:val="00B71ED4"/>
    <w:rsid w:val="00B720FB"/>
    <w:rsid w:val="00B72159"/>
    <w:rsid w:val="00B722E9"/>
    <w:rsid w:val="00B744BD"/>
    <w:rsid w:val="00B74D0B"/>
    <w:rsid w:val="00B74EBF"/>
    <w:rsid w:val="00B75F74"/>
    <w:rsid w:val="00B7624C"/>
    <w:rsid w:val="00B762A7"/>
    <w:rsid w:val="00B76CC4"/>
    <w:rsid w:val="00B80E21"/>
    <w:rsid w:val="00B811BC"/>
    <w:rsid w:val="00B822E2"/>
    <w:rsid w:val="00B829CA"/>
    <w:rsid w:val="00B829E8"/>
    <w:rsid w:val="00B83FA9"/>
    <w:rsid w:val="00B84328"/>
    <w:rsid w:val="00B846E1"/>
    <w:rsid w:val="00B8587A"/>
    <w:rsid w:val="00B862BA"/>
    <w:rsid w:val="00B87062"/>
    <w:rsid w:val="00B8723D"/>
    <w:rsid w:val="00B87D1D"/>
    <w:rsid w:val="00B9176F"/>
    <w:rsid w:val="00B919F6"/>
    <w:rsid w:val="00B91E0A"/>
    <w:rsid w:val="00B95975"/>
    <w:rsid w:val="00B9605E"/>
    <w:rsid w:val="00B9709C"/>
    <w:rsid w:val="00B97213"/>
    <w:rsid w:val="00B97849"/>
    <w:rsid w:val="00B97CB1"/>
    <w:rsid w:val="00BA0139"/>
    <w:rsid w:val="00BA0AED"/>
    <w:rsid w:val="00BA106C"/>
    <w:rsid w:val="00BA10ED"/>
    <w:rsid w:val="00BA12E6"/>
    <w:rsid w:val="00BA2937"/>
    <w:rsid w:val="00BA2A88"/>
    <w:rsid w:val="00BA2ACE"/>
    <w:rsid w:val="00BA37CA"/>
    <w:rsid w:val="00BA3806"/>
    <w:rsid w:val="00BA6ABC"/>
    <w:rsid w:val="00BA6B1E"/>
    <w:rsid w:val="00BB0087"/>
    <w:rsid w:val="00BB17EF"/>
    <w:rsid w:val="00BB405C"/>
    <w:rsid w:val="00BB58B9"/>
    <w:rsid w:val="00BC0954"/>
    <w:rsid w:val="00BC20B9"/>
    <w:rsid w:val="00BC28E1"/>
    <w:rsid w:val="00BC413B"/>
    <w:rsid w:val="00BC42E1"/>
    <w:rsid w:val="00BC59DA"/>
    <w:rsid w:val="00BC5C88"/>
    <w:rsid w:val="00BC639D"/>
    <w:rsid w:val="00BC6A1B"/>
    <w:rsid w:val="00BC73D0"/>
    <w:rsid w:val="00BC7970"/>
    <w:rsid w:val="00BD00B0"/>
    <w:rsid w:val="00BD0396"/>
    <w:rsid w:val="00BD0819"/>
    <w:rsid w:val="00BD0C33"/>
    <w:rsid w:val="00BD1ADD"/>
    <w:rsid w:val="00BD2091"/>
    <w:rsid w:val="00BD20CA"/>
    <w:rsid w:val="00BD24DC"/>
    <w:rsid w:val="00BD27FF"/>
    <w:rsid w:val="00BD2C57"/>
    <w:rsid w:val="00BD4664"/>
    <w:rsid w:val="00BD4AEE"/>
    <w:rsid w:val="00BD526B"/>
    <w:rsid w:val="00BD55D7"/>
    <w:rsid w:val="00BD79BA"/>
    <w:rsid w:val="00BD7B0E"/>
    <w:rsid w:val="00BE0988"/>
    <w:rsid w:val="00BE1CA6"/>
    <w:rsid w:val="00BE27E2"/>
    <w:rsid w:val="00BE333E"/>
    <w:rsid w:val="00BE42F6"/>
    <w:rsid w:val="00BE5AE9"/>
    <w:rsid w:val="00BE7148"/>
    <w:rsid w:val="00BF1833"/>
    <w:rsid w:val="00BF1D70"/>
    <w:rsid w:val="00BF22F8"/>
    <w:rsid w:val="00BF3F91"/>
    <w:rsid w:val="00BF49EF"/>
    <w:rsid w:val="00BF4D1C"/>
    <w:rsid w:val="00BF5808"/>
    <w:rsid w:val="00BF60D0"/>
    <w:rsid w:val="00BF6607"/>
    <w:rsid w:val="00BF7486"/>
    <w:rsid w:val="00BF7EA0"/>
    <w:rsid w:val="00C00B00"/>
    <w:rsid w:val="00C00C10"/>
    <w:rsid w:val="00C013D0"/>
    <w:rsid w:val="00C014A1"/>
    <w:rsid w:val="00C01F48"/>
    <w:rsid w:val="00C02835"/>
    <w:rsid w:val="00C02DFC"/>
    <w:rsid w:val="00C02F99"/>
    <w:rsid w:val="00C03BF4"/>
    <w:rsid w:val="00C040F1"/>
    <w:rsid w:val="00C047B6"/>
    <w:rsid w:val="00C04AC0"/>
    <w:rsid w:val="00C055CA"/>
    <w:rsid w:val="00C05E42"/>
    <w:rsid w:val="00C070EC"/>
    <w:rsid w:val="00C07250"/>
    <w:rsid w:val="00C07719"/>
    <w:rsid w:val="00C07BC5"/>
    <w:rsid w:val="00C11794"/>
    <w:rsid w:val="00C14F64"/>
    <w:rsid w:val="00C14F95"/>
    <w:rsid w:val="00C15C32"/>
    <w:rsid w:val="00C162A6"/>
    <w:rsid w:val="00C16D36"/>
    <w:rsid w:val="00C17140"/>
    <w:rsid w:val="00C17600"/>
    <w:rsid w:val="00C17610"/>
    <w:rsid w:val="00C176B1"/>
    <w:rsid w:val="00C178FB"/>
    <w:rsid w:val="00C17C39"/>
    <w:rsid w:val="00C2033E"/>
    <w:rsid w:val="00C20C97"/>
    <w:rsid w:val="00C20FA9"/>
    <w:rsid w:val="00C21394"/>
    <w:rsid w:val="00C21426"/>
    <w:rsid w:val="00C21B52"/>
    <w:rsid w:val="00C23433"/>
    <w:rsid w:val="00C24BBC"/>
    <w:rsid w:val="00C25548"/>
    <w:rsid w:val="00C255F0"/>
    <w:rsid w:val="00C25BB6"/>
    <w:rsid w:val="00C25D2F"/>
    <w:rsid w:val="00C26F5A"/>
    <w:rsid w:val="00C277B8"/>
    <w:rsid w:val="00C27C72"/>
    <w:rsid w:val="00C30DA2"/>
    <w:rsid w:val="00C31059"/>
    <w:rsid w:val="00C3146C"/>
    <w:rsid w:val="00C3186F"/>
    <w:rsid w:val="00C31E90"/>
    <w:rsid w:val="00C32485"/>
    <w:rsid w:val="00C3260D"/>
    <w:rsid w:val="00C333D2"/>
    <w:rsid w:val="00C33789"/>
    <w:rsid w:val="00C338ED"/>
    <w:rsid w:val="00C33FD8"/>
    <w:rsid w:val="00C3563F"/>
    <w:rsid w:val="00C35B53"/>
    <w:rsid w:val="00C378F4"/>
    <w:rsid w:val="00C37CBE"/>
    <w:rsid w:val="00C4168F"/>
    <w:rsid w:val="00C4213D"/>
    <w:rsid w:val="00C42159"/>
    <w:rsid w:val="00C438EA"/>
    <w:rsid w:val="00C43E25"/>
    <w:rsid w:val="00C44338"/>
    <w:rsid w:val="00C44584"/>
    <w:rsid w:val="00C4538D"/>
    <w:rsid w:val="00C46758"/>
    <w:rsid w:val="00C46AB2"/>
    <w:rsid w:val="00C46C6C"/>
    <w:rsid w:val="00C46E6F"/>
    <w:rsid w:val="00C47540"/>
    <w:rsid w:val="00C50991"/>
    <w:rsid w:val="00C50BD3"/>
    <w:rsid w:val="00C52223"/>
    <w:rsid w:val="00C56985"/>
    <w:rsid w:val="00C57732"/>
    <w:rsid w:val="00C57742"/>
    <w:rsid w:val="00C578CD"/>
    <w:rsid w:val="00C60082"/>
    <w:rsid w:val="00C6034C"/>
    <w:rsid w:val="00C6146A"/>
    <w:rsid w:val="00C61DA4"/>
    <w:rsid w:val="00C61E5B"/>
    <w:rsid w:val="00C64833"/>
    <w:rsid w:val="00C64EE4"/>
    <w:rsid w:val="00C65429"/>
    <w:rsid w:val="00C6624E"/>
    <w:rsid w:val="00C67E41"/>
    <w:rsid w:val="00C70352"/>
    <w:rsid w:val="00C72287"/>
    <w:rsid w:val="00C7281C"/>
    <w:rsid w:val="00C7291E"/>
    <w:rsid w:val="00C73272"/>
    <w:rsid w:val="00C73874"/>
    <w:rsid w:val="00C73D6F"/>
    <w:rsid w:val="00C74363"/>
    <w:rsid w:val="00C74BB5"/>
    <w:rsid w:val="00C74F71"/>
    <w:rsid w:val="00C75ECE"/>
    <w:rsid w:val="00C760A8"/>
    <w:rsid w:val="00C768A1"/>
    <w:rsid w:val="00C77C7D"/>
    <w:rsid w:val="00C77E1F"/>
    <w:rsid w:val="00C77F93"/>
    <w:rsid w:val="00C80398"/>
    <w:rsid w:val="00C80598"/>
    <w:rsid w:val="00C806AB"/>
    <w:rsid w:val="00C82A10"/>
    <w:rsid w:val="00C82F99"/>
    <w:rsid w:val="00C83B4B"/>
    <w:rsid w:val="00C840DC"/>
    <w:rsid w:val="00C8620F"/>
    <w:rsid w:val="00C86319"/>
    <w:rsid w:val="00C86E47"/>
    <w:rsid w:val="00C87419"/>
    <w:rsid w:val="00C87616"/>
    <w:rsid w:val="00C905B0"/>
    <w:rsid w:val="00C92392"/>
    <w:rsid w:val="00C929E8"/>
    <w:rsid w:val="00C92F7B"/>
    <w:rsid w:val="00C933B8"/>
    <w:rsid w:val="00C945E3"/>
    <w:rsid w:val="00C946AE"/>
    <w:rsid w:val="00C95408"/>
    <w:rsid w:val="00C9542A"/>
    <w:rsid w:val="00C9561E"/>
    <w:rsid w:val="00C96399"/>
    <w:rsid w:val="00C9674D"/>
    <w:rsid w:val="00C96B60"/>
    <w:rsid w:val="00CA180B"/>
    <w:rsid w:val="00CA1B83"/>
    <w:rsid w:val="00CA2EA3"/>
    <w:rsid w:val="00CA3271"/>
    <w:rsid w:val="00CA4592"/>
    <w:rsid w:val="00CA6289"/>
    <w:rsid w:val="00CA6839"/>
    <w:rsid w:val="00CA6AA3"/>
    <w:rsid w:val="00CA6C6D"/>
    <w:rsid w:val="00CA7890"/>
    <w:rsid w:val="00CA7A99"/>
    <w:rsid w:val="00CB01B6"/>
    <w:rsid w:val="00CB0344"/>
    <w:rsid w:val="00CB0F0F"/>
    <w:rsid w:val="00CB1314"/>
    <w:rsid w:val="00CB16FB"/>
    <w:rsid w:val="00CB2474"/>
    <w:rsid w:val="00CB3442"/>
    <w:rsid w:val="00CB348F"/>
    <w:rsid w:val="00CB3991"/>
    <w:rsid w:val="00CB44AF"/>
    <w:rsid w:val="00CB4914"/>
    <w:rsid w:val="00CB519E"/>
    <w:rsid w:val="00CB5EAB"/>
    <w:rsid w:val="00CB6478"/>
    <w:rsid w:val="00CB69B5"/>
    <w:rsid w:val="00CB69F3"/>
    <w:rsid w:val="00CB77BF"/>
    <w:rsid w:val="00CC0B80"/>
    <w:rsid w:val="00CC15B8"/>
    <w:rsid w:val="00CC1A36"/>
    <w:rsid w:val="00CC2A11"/>
    <w:rsid w:val="00CC3432"/>
    <w:rsid w:val="00CC40F2"/>
    <w:rsid w:val="00CC45F0"/>
    <w:rsid w:val="00CC5538"/>
    <w:rsid w:val="00CC59E3"/>
    <w:rsid w:val="00CC622F"/>
    <w:rsid w:val="00CC6532"/>
    <w:rsid w:val="00CC6683"/>
    <w:rsid w:val="00CC78CE"/>
    <w:rsid w:val="00CC79CD"/>
    <w:rsid w:val="00CC7CD8"/>
    <w:rsid w:val="00CD08EF"/>
    <w:rsid w:val="00CD0950"/>
    <w:rsid w:val="00CD1783"/>
    <w:rsid w:val="00CD1866"/>
    <w:rsid w:val="00CD1EB6"/>
    <w:rsid w:val="00CD1F95"/>
    <w:rsid w:val="00CD2224"/>
    <w:rsid w:val="00CD25BB"/>
    <w:rsid w:val="00CD29CE"/>
    <w:rsid w:val="00CD5259"/>
    <w:rsid w:val="00CD5388"/>
    <w:rsid w:val="00CD664A"/>
    <w:rsid w:val="00CD7416"/>
    <w:rsid w:val="00CD744E"/>
    <w:rsid w:val="00CD7F17"/>
    <w:rsid w:val="00CE1573"/>
    <w:rsid w:val="00CE186A"/>
    <w:rsid w:val="00CE202E"/>
    <w:rsid w:val="00CE2A32"/>
    <w:rsid w:val="00CE36FC"/>
    <w:rsid w:val="00CE394F"/>
    <w:rsid w:val="00CE5334"/>
    <w:rsid w:val="00CE78D3"/>
    <w:rsid w:val="00CF0328"/>
    <w:rsid w:val="00CF0FE5"/>
    <w:rsid w:val="00CF123C"/>
    <w:rsid w:val="00CF16F9"/>
    <w:rsid w:val="00CF2A14"/>
    <w:rsid w:val="00CF3026"/>
    <w:rsid w:val="00CF4157"/>
    <w:rsid w:val="00CF417D"/>
    <w:rsid w:val="00CF47B6"/>
    <w:rsid w:val="00CF5095"/>
    <w:rsid w:val="00CF535B"/>
    <w:rsid w:val="00CF61D4"/>
    <w:rsid w:val="00CF65E9"/>
    <w:rsid w:val="00CF67F4"/>
    <w:rsid w:val="00CF71CC"/>
    <w:rsid w:val="00D01ADE"/>
    <w:rsid w:val="00D030D3"/>
    <w:rsid w:val="00D03316"/>
    <w:rsid w:val="00D03356"/>
    <w:rsid w:val="00D033F5"/>
    <w:rsid w:val="00D0353C"/>
    <w:rsid w:val="00D049F0"/>
    <w:rsid w:val="00D04AF3"/>
    <w:rsid w:val="00D05398"/>
    <w:rsid w:val="00D0618B"/>
    <w:rsid w:val="00D06239"/>
    <w:rsid w:val="00D06255"/>
    <w:rsid w:val="00D06E82"/>
    <w:rsid w:val="00D071D5"/>
    <w:rsid w:val="00D071F5"/>
    <w:rsid w:val="00D10135"/>
    <w:rsid w:val="00D10F52"/>
    <w:rsid w:val="00D11479"/>
    <w:rsid w:val="00D12503"/>
    <w:rsid w:val="00D13CA9"/>
    <w:rsid w:val="00D14D54"/>
    <w:rsid w:val="00D16445"/>
    <w:rsid w:val="00D16833"/>
    <w:rsid w:val="00D17B08"/>
    <w:rsid w:val="00D20117"/>
    <w:rsid w:val="00D21174"/>
    <w:rsid w:val="00D211EF"/>
    <w:rsid w:val="00D23086"/>
    <w:rsid w:val="00D243EF"/>
    <w:rsid w:val="00D250C1"/>
    <w:rsid w:val="00D261FF"/>
    <w:rsid w:val="00D269D6"/>
    <w:rsid w:val="00D26C73"/>
    <w:rsid w:val="00D27253"/>
    <w:rsid w:val="00D2726A"/>
    <w:rsid w:val="00D27C2D"/>
    <w:rsid w:val="00D27D70"/>
    <w:rsid w:val="00D30E2B"/>
    <w:rsid w:val="00D31D9C"/>
    <w:rsid w:val="00D31D9D"/>
    <w:rsid w:val="00D325BB"/>
    <w:rsid w:val="00D3291E"/>
    <w:rsid w:val="00D32FE9"/>
    <w:rsid w:val="00D34CD1"/>
    <w:rsid w:val="00D356BA"/>
    <w:rsid w:val="00D35731"/>
    <w:rsid w:val="00D35C41"/>
    <w:rsid w:val="00D360CC"/>
    <w:rsid w:val="00D36448"/>
    <w:rsid w:val="00D36779"/>
    <w:rsid w:val="00D36ABA"/>
    <w:rsid w:val="00D36E41"/>
    <w:rsid w:val="00D37DF6"/>
    <w:rsid w:val="00D40718"/>
    <w:rsid w:val="00D40D08"/>
    <w:rsid w:val="00D40E68"/>
    <w:rsid w:val="00D41ACB"/>
    <w:rsid w:val="00D41C68"/>
    <w:rsid w:val="00D41D6E"/>
    <w:rsid w:val="00D41DBF"/>
    <w:rsid w:val="00D42C13"/>
    <w:rsid w:val="00D42C7F"/>
    <w:rsid w:val="00D4313E"/>
    <w:rsid w:val="00D44001"/>
    <w:rsid w:val="00D4407F"/>
    <w:rsid w:val="00D44495"/>
    <w:rsid w:val="00D45782"/>
    <w:rsid w:val="00D45815"/>
    <w:rsid w:val="00D4616D"/>
    <w:rsid w:val="00D467E6"/>
    <w:rsid w:val="00D471A4"/>
    <w:rsid w:val="00D471D0"/>
    <w:rsid w:val="00D4722A"/>
    <w:rsid w:val="00D50F28"/>
    <w:rsid w:val="00D516C2"/>
    <w:rsid w:val="00D5174B"/>
    <w:rsid w:val="00D521F0"/>
    <w:rsid w:val="00D524CC"/>
    <w:rsid w:val="00D53005"/>
    <w:rsid w:val="00D53A92"/>
    <w:rsid w:val="00D54344"/>
    <w:rsid w:val="00D5479D"/>
    <w:rsid w:val="00D54EF3"/>
    <w:rsid w:val="00D554C5"/>
    <w:rsid w:val="00D559B0"/>
    <w:rsid w:val="00D56437"/>
    <w:rsid w:val="00D56E3E"/>
    <w:rsid w:val="00D5719F"/>
    <w:rsid w:val="00D57642"/>
    <w:rsid w:val="00D57F64"/>
    <w:rsid w:val="00D60873"/>
    <w:rsid w:val="00D60AE9"/>
    <w:rsid w:val="00D613A3"/>
    <w:rsid w:val="00D62AB9"/>
    <w:rsid w:val="00D63E77"/>
    <w:rsid w:val="00D64561"/>
    <w:rsid w:val="00D66157"/>
    <w:rsid w:val="00D66522"/>
    <w:rsid w:val="00D66E22"/>
    <w:rsid w:val="00D676A9"/>
    <w:rsid w:val="00D70365"/>
    <w:rsid w:val="00D70D2D"/>
    <w:rsid w:val="00D7149F"/>
    <w:rsid w:val="00D7153E"/>
    <w:rsid w:val="00D71819"/>
    <w:rsid w:val="00D71C68"/>
    <w:rsid w:val="00D71DCA"/>
    <w:rsid w:val="00D72942"/>
    <w:rsid w:val="00D73947"/>
    <w:rsid w:val="00D7459F"/>
    <w:rsid w:val="00D7506F"/>
    <w:rsid w:val="00D7564E"/>
    <w:rsid w:val="00D8061A"/>
    <w:rsid w:val="00D806DC"/>
    <w:rsid w:val="00D81945"/>
    <w:rsid w:val="00D8239C"/>
    <w:rsid w:val="00D824AC"/>
    <w:rsid w:val="00D82840"/>
    <w:rsid w:val="00D83AFE"/>
    <w:rsid w:val="00D845E9"/>
    <w:rsid w:val="00D84B16"/>
    <w:rsid w:val="00D84B54"/>
    <w:rsid w:val="00D85421"/>
    <w:rsid w:val="00D860F1"/>
    <w:rsid w:val="00D87B09"/>
    <w:rsid w:val="00D90D52"/>
    <w:rsid w:val="00D90E0F"/>
    <w:rsid w:val="00D90F46"/>
    <w:rsid w:val="00D918DF"/>
    <w:rsid w:val="00D926E5"/>
    <w:rsid w:val="00D93254"/>
    <w:rsid w:val="00D93810"/>
    <w:rsid w:val="00D94E65"/>
    <w:rsid w:val="00D95D90"/>
    <w:rsid w:val="00D95E9D"/>
    <w:rsid w:val="00D96210"/>
    <w:rsid w:val="00D96681"/>
    <w:rsid w:val="00D968E4"/>
    <w:rsid w:val="00D96B2E"/>
    <w:rsid w:val="00D975D1"/>
    <w:rsid w:val="00DA02CA"/>
    <w:rsid w:val="00DA08B1"/>
    <w:rsid w:val="00DA0D89"/>
    <w:rsid w:val="00DA0E38"/>
    <w:rsid w:val="00DA1F2B"/>
    <w:rsid w:val="00DA2ED9"/>
    <w:rsid w:val="00DA350E"/>
    <w:rsid w:val="00DA3A98"/>
    <w:rsid w:val="00DA3C54"/>
    <w:rsid w:val="00DA3ECC"/>
    <w:rsid w:val="00DA4243"/>
    <w:rsid w:val="00DA569A"/>
    <w:rsid w:val="00DA7ACA"/>
    <w:rsid w:val="00DB092E"/>
    <w:rsid w:val="00DB0940"/>
    <w:rsid w:val="00DB095E"/>
    <w:rsid w:val="00DB0DDC"/>
    <w:rsid w:val="00DB14DE"/>
    <w:rsid w:val="00DB296E"/>
    <w:rsid w:val="00DB3121"/>
    <w:rsid w:val="00DB37E9"/>
    <w:rsid w:val="00DB3B44"/>
    <w:rsid w:val="00DB415B"/>
    <w:rsid w:val="00DB49A0"/>
    <w:rsid w:val="00DB5086"/>
    <w:rsid w:val="00DB50B1"/>
    <w:rsid w:val="00DB5BCE"/>
    <w:rsid w:val="00DB65E6"/>
    <w:rsid w:val="00DB6D21"/>
    <w:rsid w:val="00DB71CD"/>
    <w:rsid w:val="00DB7607"/>
    <w:rsid w:val="00DB76D5"/>
    <w:rsid w:val="00DB7F0B"/>
    <w:rsid w:val="00DC0109"/>
    <w:rsid w:val="00DC0487"/>
    <w:rsid w:val="00DC0E7A"/>
    <w:rsid w:val="00DC105F"/>
    <w:rsid w:val="00DC228E"/>
    <w:rsid w:val="00DC2FC0"/>
    <w:rsid w:val="00DC3156"/>
    <w:rsid w:val="00DC4E96"/>
    <w:rsid w:val="00DC4F36"/>
    <w:rsid w:val="00DC575A"/>
    <w:rsid w:val="00DC6C0F"/>
    <w:rsid w:val="00DD02F0"/>
    <w:rsid w:val="00DD02F1"/>
    <w:rsid w:val="00DD0D9C"/>
    <w:rsid w:val="00DD0FC6"/>
    <w:rsid w:val="00DD2269"/>
    <w:rsid w:val="00DD27BB"/>
    <w:rsid w:val="00DD34C5"/>
    <w:rsid w:val="00DD45B9"/>
    <w:rsid w:val="00DD4D18"/>
    <w:rsid w:val="00DD59FD"/>
    <w:rsid w:val="00DD5D9F"/>
    <w:rsid w:val="00DD63C6"/>
    <w:rsid w:val="00DD6462"/>
    <w:rsid w:val="00DD651B"/>
    <w:rsid w:val="00DD6A53"/>
    <w:rsid w:val="00DD79EA"/>
    <w:rsid w:val="00DD7AE1"/>
    <w:rsid w:val="00DD7B23"/>
    <w:rsid w:val="00DD7EDD"/>
    <w:rsid w:val="00DE00CB"/>
    <w:rsid w:val="00DE00FD"/>
    <w:rsid w:val="00DE13A5"/>
    <w:rsid w:val="00DE148F"/>
    <w:rsid w:val="00DE18B1"/>
    <w:rsid w:val="00DE2152"/>
    <w:rsid w:val="00DE2730"/>
    <w:rsid w:val="00DE3250"/>
    <w:rsid w:val="00DE3E63"/>
    <w:rsid w:val="00DE487E"/>
    <w:rsid w:val="00DE5456"/>
    <w:rsid w:val="00DE63BB"/>
    <w:rsid w:val="00DE6A1A"/>
    <w:rsid w:val="00DE6DEE"/>
    <w:rsid w:val="00DF01BF"/>
    <w:rsid w:val="00DF1312"/>
    <w:rsid w:val="00DF3218"/>
    <w:rsid w:val="00DF326C"/>
    <w:rsid w:val="00DF65C0"/>
    <w:rsid w:val="00DF752E"/>
    <w:rsid w:val="00DF7977"/>
    <w:rsid w:val="00DF7DCE"/>
    <w:rsid w:val="00E0045F"/>
    <w:rsid w:val="00E00508"/>
    <w:rsid w:val="00E006D6"/>
    <w:rsid w:val="00E00C62"/>
    <w:rsid w:val="00E018E4"/>
    <w:rsid w:val="00E01BE6"/>
    <w:rsid w:val="00E021A0"/>
    <w:rsid w:val="00E02DA7"/>
    <w:rsid w:val="00E03563"/>
    <w:rsid w:val="00E03DAE"/>
    <w:rsid w:val="00E04839"/>
    <w:rsid w:val="00E04DB6"/>
    <w:rsid w:val="00E06A3D"/>
    <w:rsid w:val="00E07B6E"/>
    <w:rsid w:val="00E07BE5"/>
    <w:rsid w:val="00E107D0"/>
    <w:rsid w:val="00E10A05"/>
    <w:rsid w:val="00E10C62"/>
    <w:rsid w:val="00E11EC8"/>
    <w:rsid w:val="00E1221C"/>
    <w:rsid w:val="00E1248E"/>
    <w:rsid w:val="00E12B46"/>
    <w:rsid w:val="00E1356D"/>
    <w:rsid w:val="00E13767"/>
    <w:rsid w:val="00E13FD1"/>
    <w:rsid w:val="00E148DE"/>
    <w:rsid w:val="00E1590C"/>
    <w:rsid w:val="00E1680E"/>
    <w:rsid w:val="00E1692D"/>
    <w:rsid w:val="00E17219"/>
    <w:rsid w:val="00E20034"/>
    <w:rsid w:val="00E200B4"/>
    <w:rsid w:val="00E2039E"/>
    <w:rsid w:val="00E206E8"/>
    <w:rsid w:val="00E216A4"/>
    <w:rsid w:val="00E220EF"/>
    <w:rsid w:val="00E22610"/>
    <w:rsid w:val="00E226E5"/>
    <w:rsid w:val="00E2313A"/>
    <w:rsid w:val="00E23A0A"/>
    <w:rsid w:val="00E23F83"/>
    <w:rsid w:val="00E24A1E"/>
    <w:rsid w:val="00E2520E"/>
    <w:rsid w:val="00E25387"/>
    <w:rsid w:val="00E25507"/>
    <w:rsid w:val="00E25917"/>
    <w:rsid w:val="00E26095"/>
    <w:rsid w:val="00E26DC6"/>
    <w:rsid w:val="00E27F92"/>
    <w:rsid w:val="00E30BAB"/>
    <w:rsid w:val="00E3172A"/>
    <w:rsid w:val="00E31D87"/>
    <w:rsid w:val="00E3231E"/>
    <w:rsid w:val="00E32348"/>
    <w:rsid w:val="00E32AE4"/>
    <w:rsid w:val="00E332F2"/>
    <w:rsid w:val="00E33B7A"/>
    <w:rsid w:val="00E33F53"/>
    <w:rsid w:val="00E34924"/>
    <w:rsid w:val="00E350B9"/>
    <w:rsid w:val="00E35B1C"/>
    <w:rsid w:val="00E37A67"/>
    <w:rsid w:val="00E40E9C"/>
    <w:rsid w:val="00E40FB4"/>
    <w:rsid w:val="00E41624"/>
    <w:rsid w:val="00E41E15"/>
    <w:rsid w:val="00E4323E"/>
    <w:rsid w:val="00E436A0"/>
    <w:rsid w:val="00E445BA"/>
    <w:rsid w:val="00E448E6"/>
    <w:rsid w:val="00E44B57"/>
    <w:rsid w:val="00E44F65"/>
    <w:rsid w:val="00E44F93"/>
    <w:rsid w:val="00E45782"/>
    <w:rsid w:val="00E460ED"/>
    <w:rsid w:val="00E4756E"/>
    <w:rsid w:val="00E478A7"/>
    <w:rsid w:val="00E51687"/>
    <w:rsid w:val="00E51FB0"/>
    <w:rsid w:val="00E52CE2"/>
    <w:rsid w:val="00E531CE"/>
    <w:rsid w:val="00E54702"/>
    <w:rsid w:val="00E548BD"/>
    <w:rsid w:val="00E54F52"/>
    <w:rsid w:val="00E5614A"/>
    <w:rsid w:val="00E56786"/>
    <w:rsid w:val="00E56ECC"/>
    <w:rsid w:val="00E57480"/>
    <w:rsid w:val="00E60F47"/>
    <w:rsid w:val="00E614D1"/>
    <w:rsid w:val="00E61D06"/>
    <w:rsid w:val="00E625F1"/>
    <w:rsid w:val="00E6449E"/>
    <w:rsid w:val="00E66440"/>
    <w:rsid w:val="00E6662C"/>
    <w:rsid w:val="00E66635"/>
    <w:rsid w:val="00E675E9"/>
    <w:rsid w:val="00E679C5"/>
    <w:rsid w:val="00E67A5C"/>
    <w:rsid w:val="00E67B74"/>
    <w:rsid w:val="00E70253"/>
    <w:rsid w:val="00E708F2"/>
    <w:rsid w:val="00E711B8"/>
    <w:rsid w:val="00E71833"/>
    <w:rsid w:val="00E71B62"/>
    <w:rsid w:val="00E71DA1"/>
    <w:rsid w:val="00E71DFA"/>
    <w:rsid w:val="00E72679"/>
    <w:rsid w:val="00E7280A"/>
    <w:rsid w:val="00E728FA"/>
    <w:rsid w:val="00E72905"/>
    <w:rsid w:val="00E72E5A"/>
    <w:rsid w:val="00E74D89"/>
    <w:rsid w:val="00E775CD"/>
    <w:rsid w:val="00E80409"/>
    <w:rsid w:val="00E80867"/>
    <w:rsid w:val="00E8123B"/>
    <w:rsid w:val="00E81291"/>
    <w:rsid w:val="00E83196"/>
    <w:rsid w:val="00E83638"/>
    <w:rsid w:val="00E83CA8"/>
    <w:rsid w:val="00E846A3"/>
    <w:rsid w:val="00E84CFF"/>
    <w:rsid w:val="00E8528C"/>
    <w:rsid w:val="00E86AB2"/>
    <w:rsid w:val="00E87205"/>
    <w:rsid w:val="00E901F4"/>
    <w:rsid w:val="00E90221"/>
    <w:rsid w:val="00E9090F"/>
    <w:rsid w:val="00E925E4"/>
    <w:rsid w:val="00E92FC6"/>
    <w:rsid w:val="00E93972"/>
    <w:rsid w:val="00E93C9F"/>
    <w:rsid w:val="00E962B2"/>
    <w:rsid w:val="00E967E9"/>
    <w:rsid w:val="00E96B86"/>
    <w:rsid w:val="00E96F6C"/>
    <w:rsid w:val="00E970A3"/>
    <w:rsid w:val="00EA0049"/>
    <w:rsid w:val="00EA0285"/>
    <w:rsid w:val="00EA0605"/>
    <w:rsid w:val="00EA0B04"/>
    <w:rsid w:val="00EA13C7"/>
    <w:rsid w:val="00EA1550"/>
    <w:rsid w:val="00EA1AF6"/>
    <w:rsid w:val="00EA2E47"/>
    <w:rsid w:val="00EA31EA"/>
    <w:rsid w:val="00EA352E"/>
    <w:rsid w:val="00EA3D62"/>
    <w:rsid w:val="00EA4217"/>
    <w:rsid w:val="00EA450C"/>
    <w:rsid w:val="00EA459D"/>
    <w:rsid w:val="00EA4796"/>
    <w:rsid w:val="00EA54E3"/>
    <w:rsid w:val="00EA5F24"/>
    <w:rsid w:val="00EA7306"/>
    <w:rsid w:val="00EA7759"/>
    <w:rsid w:val="00EA7F5E"/>
    <w:rsid w:val="00EB072B"/>
    <w:rsid w:val="00EB1C9C"/>
    <w:rsid w:val="00EB20F3"/>
    <w:rsid w:val="00EB22B6"/>
    <w:rsid w:val="00EB240A"/>
    <w:rsid w:val="00EB279C"/>
    <w:rsid w:val="00EB2DD0"/>
    <w:rsid w:val="00EB3472"/>
    <w:rsid w:val="00EB3A77"/>
    <w:rsid w:val="00EB3C60"/>
    <w:rsid w:val="00EB3CEB"/>
    <w:rsid w:val="00EB41FA"/>
    <w:rsid w:val="00EB5460"/>
    <w:rsid w:val="00EB589E"/>
    <w:rsid w:val="00EB6285"/>
    <w:rsid w:val="00EB689B"/>
    <w:rsid w:val="00EB6B76"/>
    <w:rsid w:val="00EB7983"/>
    <w:rsid w:val="00EB7BC7"/>
    <w:rsid w:val="00EC018E"/>
    <w:rsid w:val="00EC0360"/>
    <w:rsid w:val="00EC05FB"/>
    <w:rsid w:val="00EC0AD0"/>
    <w:rsid w:val="00EC0C36"/>
    <w:rsid w:val="00EC1AFD"/>
    <w:rsid w:val="00EC1B5B"/>
    <w:rsid w:val="00EC1C23"/>
    <w:rsid w:val="00EC1E93"/>
    <w:rsid w:val="00EC352B"/>
    <w:rsid w:val="00EC3938"/>
    <w:rsid w:val="00EC3A86"/>
    <w:rsid w:val="00EC3EF7"/>
    <w:rsid w:val="00EC4540"/>
    <w:rsid w:val="00EC4941"/>
    <w:rsid w:val="00EC59FB"/>
    <w:rsid w:val="00EC6A07"/>
    <w:rsid w:val="00EC7216"/>
    <w:rsid w:val="00EC72B8"/>
    <w:rsid w:val="00EC74FD"/>
    <w:rsid w:val="00ED0AD7"/>
    <w:rsid w:val="00ED0B7B"/>
    <w:rsid w:val="00ED0DC8"/>
    <w:rsid w:val="00ED11F1"/>
    <w:rsid w:val="00ED3441"/>
    <w:rsid w:val="00ED3E73"/>
    <w:rsid w:val="00ED4297"/>
    <w:rsid w:val="00ED4C96"/>
    <w:rsid w:val="00ED5057"/>
    <w:rsid w:val="00ED52FA"/>
    <w:rsid w:val="00ED570D"/>
    <w:rsid w:val="00ED5C0A"/>
    <w:rsid w:val="00ED615C"/>
    <w:rsid w:val="00ED67EB"/>
    <w:rsid w:val="00ED6E4D"/>
    <w:rsid w:val="00ED72ED"/>
    <w:rsid w:val="00ED7A54"/>
    <w:rsid w:val="00EE0BFF"/>
    <w:rsid w:val="00EE1908"/>
    <w:rsid w:val="00EE2837"/>
    <w:rsid w:val="00EE2BE8"/>
    <w:rsid w:val="00EE33B8"/>
    <w:rsid w:val="00EE3734"/>
    <w:rsid w:val="00EE39AA"/>
    <w:rsid w:val="00EE4671"/>
    <w:rsid w:val="00EE58B2"/>
    <w:rsid w:val="00EE71C5"/>
    <w:rsid w:val="00EE72C8"/>
    <w:rsid w:val="00EE7E58"/>
    <w:rsid w:val="00EF12B4"/>
    <w:rsid w:val="00EF1C77"/>
    <w:rsid w:val="00EF278A"/>
    <w:rsid w:val="00EF331C"/>
    <w:rsid w:val="00EF3E66"/>
    <w:rsid w:val="00EF431A"/>
    <w:rsid w:val="00EF45FE"/>
    <w:rsid w:val="00EF4D41"/>
    <w:rsid w:val="00EF4E51"/>
    <w:rsid w:val="00EF5161"/>
    <w:rsid w:val="00EF5689"/>
    <w:rsid w:val="00EF6B2D"/>
    <w:rsid w:val="00EF6E42"/>
    <w:rsid w:val="00F01449"/>
    <w:rsid w:val="00F02C24"/>
    <w:rsid w:val="00F02C57"/>
    <w:rsid w:val="00F03221"/>
    <w:rsid w:val="00F032EA"/>
    <w:rsid w:val="00F03AA2"/>
    <w:rsid w:val="00F04B5F"/>
    <w:rsid w:val="00F05206"/>
    <w:rsid w:val="00F05E1C"/>
    <w:rsid w:val="00F064F9"/>
    <w:rsid w:val="00F06509"/>
    <w:rsid w:val="00F06B35"/>
    <w:rsid w:val="00F07A5E"/>
    <w:rsid w:val="00F10921"/>
    <w:rsid w:val="00F11217"/>
    <w:rsid w:val="00F116D2"/>
    <w:rsid w:val="00F119B7"/>
    <w:rsid w:val="00F11D40"/>
    <w:rsid w:val="00F11F2F"/>
    <w:rsid w:val="00F121F2"/>
    <w:rsid w:val="00F122A1"/>
    <w:rsid w:val="00F12536"/>
    <w:rsid w:val="00F14B01"/>
    <w:rsid w:val="00F14B33"/>
    <w:rsid w:val="00F15A1A"/>
    <w:rsid w:val="00F16514"/>
    <w:rsid w:val="00F16B78"/>
    <w:rsid w:val="00F17027"/>
    <w:rsid w:val="00F20432"/>
    <w:rsid w:val="00F2125A"/>
    <w:rsid w:val="00F21D66"/>
    <w:rsid w:val="00F22367"/>
    <w:rsid w:val="00F23340"/>
    <w:rsid w:val="00F23960"/>
    <w:rsid w:val="00F241EB"/>
    <w:rsid w:val="00F2538C"/>
    <w:rsid w:val="00F253A6"/>
    <w:rsid w:val="00F25CD9"/>
    <w:rsid w:val="00F26802"/>
    <w:rsid w:val="00F30159"/>
    <w:rsid w:val="00F30291"/>
    <w:rsid w:val="00F30DA3"/>
    <w:rsid w:val="00F32B65"/>
    <w:rsid w:val="00F3346A"/>
    <w:rsid w:val="00F3371F"/>
    <w:rsid w:val="00F33A1E"/>
    <w:rsid w:val="00F33B78"/>
    <w:rsid w:val="00F34C2E"/>
    <w:rsid w:val="00F34E6A"/>
    <w:rsid w:val="00F35B60"/>
    <w:rsid w:val="00F36045"/>
    <w:rsid w:val="00F36896"/>
    <w:rsid w:val="00F36F6A"/>
    <w:rsid w:val="00F37570"/>
    <w:rsid w:val="00F376F1"/>
    <w:rsid w:val="00F4067F"/>
    <w:rsid w:val="00F414F8"/>
    <w:rsid w:val="00F41B56"/>
    <w:rsid w:val="00F41E07"/>
    <w:rsid w:val="00F42385"/>
    <w:rsid w:val="00F4298B"/>
    <w:rsid w:val="00F43D4F"/>
    <w:rsid w:val="00F466A7"/>
    <w:rsid w:val="00F46772"/>
    <w:rsid w:val="00F46A54"/>
    <w:rsid w:val="00F47010"/>
    <w:rsid w:val="00F4793F"/>
    <w:rsid w:val="00F47A3A"/>
    <w:rsid w:val="00F47C91"/>
    <w:rsid w:val="00F50076"/>
    <w:rsid w:val="00F50B99"/>
    <w:rsid w:val="00F5152D"/>
    <w:rsid w:val="00F51A9B"/>
    <w:rsid w:val="00F51F48"/>
    <w:rsid w:val="00F51FD4"/>
    <w:rsid w:val="00F52D51"/>
    <w:rsid w:val="00F53F64"/>
    <w:rsid w:val="00F54742"/>
    <w:rsid w:val="00F54F78"/>
    <w:rsid w:val="00F5516A"/>
    <w:rsid w:val="00F5516C"/>
    <w:rsid w:val="00F55F71"/>
    <w:rsid w:val="00F566B6"/>
    <w:rsid w:val="00F56B13"/>
    <w:rsid w:val="00F56D27"/>
    <w:rsid w:val="00F5728F"/>
    <w:rsid w:val="00F576DC"/>
    <w:rsid w:val="00F5774A"/>
    <w:rsid w:val="00F60254"/>
    <w:rsid w:val="00F6064A"/>
    <w:rsid w:val="00F60B7A"/>
    <w:rsid w:val="00F60E3D"/>
    <w:rsid w:val="00F62968"/>
    <w:rsid w:val="00F632B0"/>
    <w:rsid w:val="00F64AC0"/>
    <w:rsid w:val="00F64EA2"/>
    <w:rsid w:val="00F65E69"/>
    <w:rsid w:val="00F66059"/>
    <w:rsid w:val="00F67107"/>
    <w:rsid w:val="00F67C2C"/>
    <w:rsid w:val="00F67CC8"/>
    <w:rsid w:val="00F71BF1"/>
    <w:rsid w:val="00F71CB4"/>
    <w:rsid w:val="00F71CF8"/>
    <w:rsid w:val="00F725AD"/>
    <w:rsid w:val="00F72766"/>
    <w:rsid w:val="00F741EE"/>
    <w:rsid w:val="00F74645"/>
    <w:rsid w:val="00F74935"/>
    <w:rsid w:val="00F77403"/>
    <w:rsid w:val="00F77794"/>
    <w:rsid w:val="00F77BE1"/>
    <w:rsid w:val="00F8040C"/>
    <w:rsid w:val="00F80DEE"/>
    <w:rsid w:val="00F813DD"/>
    <w:rsid w:val="00F81591"/>
    <w:rsid w:val="00F81CE6"/>
    <w:rsid w:val="00F831BD"/>
    <w:rsid w:val="00F83A01"/>
    <w:rsid w:val="00F851CE"/>
    <w:rsid w:val="00F8531D"/>
    <w:rsid w:val="00F855F4"/>
    <w:rsid w:val="00F85AA5"/>
    <w:rsid w:val="00F861AE"/>
    <w:rsid w:val="00F87434"/>
    <w:rsid w:val="00F90334"/>
    <w:rsid w:val="00F91CD8"/>
    <w:rsid w:val="00F92199"/>
    <w:rsid w:val="00F930BE"/>
    <w:rsid w:val="00F94378"/>
    <w:rsid w:val="00F94B11"/>
    <w:rsid w:val="00F94D43"/>
    <w:rsid w:val="00F9588E"/>
    <w:rsid w:val="00F95A74"/>
    <w:rsid w:val="00F96191"/>
    <w:rsid w:val="00FA0240"/>
    <w:rsid w:val="00FA041E"/>
    <w:rsid w:val="00FA05D1"/>
    <w:rsid w:val="00FA08D4"/>
    <w:rsid w:val="00FA095D"/>
    <w:rsid w:val="00FA096A"/>
    <w:rsid w:val="00FA11E2"/>
    <w:rsid w:val="00FA3715"/>
    <w:rsid w:val="00FA3847"/>
    <w:rsid w:val="00FA46B7"/>
    <w:rsid w:val="00FA55D1"/>
    <w:rsid w:val="00FA563F"/>
    <w:rsid w:val="00FA5756"/>
    <w:rsid w:val="00FA5C76"/>
    <w:rsid w:val="00FA609D"/>
    <w:rsid w:val="00FA6302"/>
    <w:rsid w:val="00FA6947"/>
    <w:rsid w:val="00FA6C3F"/>
    <w:rsid w:val="00FA7022"/>
    <w:rsid w:val="00FA7256"/>
    <w:rsid w:val="00FA7A44"/>
    <w:rsid w:val="00FB1743"/>
    <w:rsid w:val="00FB1856"/>
    <w:rsid w:val="00FB2AF7"/>
    <w:rsid w:val="00FB34F3"/>
    <w:rsid w:val="00FB5257"/>
    <w:rsid w:val="00FB593A"/>
    <w:rsid w:val="00FB5D37"/>
    <w:rsid w:val="00FB61B1"/>
    <w:rsid w:val="00FB706A"/>
    <w:rsid w:val="00FC00EC"/>
    <w:rsid w:val="00FC0971"/>
    <w:rsid w:val="00FC0F0A"/>
    <w:rsid w:val="00FC125B"/>
    <w:rsid w:val="00FC20A6"/>
    <w:rsid w:val="00FC3229"/>
    <w:rsid w:val="00FC39BC"/>
    <w:rsid w:val="00FC3DA4"/>
    <w:rsid w:val="00FC43EF"/>
    <w:rsid w:val="00FC4D14"/>
    <w:rsid w:val="00FC5A0A"/>
    <w:rsid w:val="00FC5AB7"/>
    <w:rsid w:val="00FC6203"/>
    <w:rsid w:val="00FC6BE2"/>
    <w:rsid w:val="00FC722A"/>
    <w:rsid w:val="00FC7325"/>
    <w:rsid w:val="00FD0813"/>
    <w:rsid w:val="00FD0AA2"/>
    <w:rsid w:val="00FD1DC2"/>
    <w:rsid w:val="00FD29B7"/>
    <w:rsid w:val="00FD307F"/>
    <w:rsid w:val="00FD323E"/>
    <w:rsid w:val="00FD37EB"/>
    <w:rsid w:val="00FD3FC6"/>
    <w:rsid w:val="00FD48B0"/>
    <w:rsid w:val="00FD64EB"/>
    <w:rsid w:val="00FD6D0C"/>
    <w:rsid w:val="00FD702B"/>
    <w:rsid w:val="00FD7350"/>
    <w:rsid w:val="00FD7418"/>
    <w:rsid w:val="00FD76B8"/>
    <w:rsid w:val="00FD7C24"/>
    <w:rsid w:val="00FD7D42"/>
    <w:rsid w:val="00FE04FF"/>
    <w:rsid w:val="00FE0FD7"/>
    <w:rsid w:val="00FE105E"/>
    <w:rsid w:val="00FE2076"/>
    <w:rsid w:val="00FE2BA4"/>
    <w:rsid w:val="00FE2EC7"/>
    <w:rsid w:val="00FE3456"/>
    <w:rsid w:val="00FE5A7C"/>
    <w:rsid w:val="00FE654F"/>
    <w:rsid w:val="00FE6607"/>
    <w:rsid w:val="00FE67E2"/>
    <w:rsid w:val="00FE6A0F"/>
    <w:rsid w:val="00FE7566"/>
    <w:rsid w:val="00FE7591"/>
    <w:rsid w:val="00FE7AE3"/>
    <w:rsid w:val="00FE7CC8"/>
    <w:rsid w:val="00FF03C4"/>
    <w:rsid w:val="00FF133A"/>
    <w:rsid w:val="00FF14D1"/>
    <w:rsid w:val="00FF1591"/>
    <w:rsid w:val="00FF18FD"/>
    <w:rsid w:val="00FF345A"/>
    <w:rsid w:val="00FF34E7"/>
    <w:rsid w:val="00FF34F5"/>
    <w:rsid w:val="00FF364C"/>
    <w:rsid w:val="00FF37DD"/>
    <w:rsid w:val="00FF4AC6"/>
    <w:rsid w:val="00FF4BB0"/>
    <w:rsid w:val="00FF525B"/>
    <w:rsid w:val="00FF5D56"/>
    <w:rsid w:val="00FF6B7F"/>
    <w:rsid w:val="00FF7083"/>
    <w:rsid w:val="00FF745C"/>
    <w:rsid w:val="00FF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sz w:val="72"/>
        <w:szCs w:val="7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A580A"/>
    <w:rPr>
      <w:sz w:val="24"/>
    </w:rPr>
  </w:style>
  <w:style w:type="paragraph" w:styleId="1">
    <w:name w:val="heading 1"/>
    <w:basedOn w:val="a2"/>
    <w:next w:val="a2"/>
    <w:link w:val="1Char"/>
    <w:autoRedefine/>
    <w:uiPriority w:val="9"/>
    <w:qFormat/>
    <w:rsid w:val="00D41D6E"/>
    <w:pPr>
      <w:keepNext/>
      <w:keepLines/>
      <w:numPr>
        <w:numId w:val="1"/>
      </w:numPr>
      <w:tabs>
        <w:tab w:val="left" w:pos="284"/>
      </w:tabs>
      <w:spacing w:before="40" w:after="40" w:line="240" w:lineRule="auto"/>
      <w:ind w:left="0" w:firstLine="0"/>
      <w:outlineLvl w:val="0"/>
    </w:pPr>
    <w:rPr>
      <w:rFonts w:cstheme="majorBidi"/>
      <w:b/>
      <w:bCs/>
      <w:sz w:val="28"/>
      <w:szCs w:val="28"/>
    </w:rPr>
  </w:style>
  <w:style w:type="paragraph" w:styleId="2">
    <w:name w:val="heading 2"/>
    <w:basedOn w:val="a2"/>
    <w:next w:val="a3"/>
    <w:link w:val="2Char"/>
    <w:autoRedefine/>
    <w:uiPriority w:val="9"/>
    <w:unhideWhenUsed/>
    <w:qFormat/>
    <w:rsid w:val="00A20B29"/>
    <w:pPr>
      <w:keepNext/>
      <w:keepLines/>
      <w:numPr>
        <w:ilvl w:val="1"/>
        <w:numId w:val="1"/>
      </w:numPr>
      <w:tabs>
        <w:tab w:val="left" w:pos="340"/>
      </w:tabs>
      <w:spacing w:before="40" w:after="40"/>
      <w:outlineLvl w:val="1"/>
    </w:pPr>
    <w:rPr>
      <w:rFonts w:cstheme="majorBidi"/>
      <w:b/>
      <w:bCs/>
      <w:sz w:val="22"/>
      <w:szCs w:val="26"/>
    </w:rPr>
  </w:style>
  <w:style w:type="paragraph" w:styleId="3">
    <w:name w:val="heading 3"/>
    <w:basedOn w:val="a2"/>
    <w:next w:val="a3"/>
    <w:link w:val="3Char"/>
    <w:autoRedefine/>
    <w:uiPriority w:val="9"/>
    <w:unhideWhenUsed/>
    <w:qFormat/>
    <w:rsid w:val="00C95408"/>
    <w:pPr>
      <w:keepNext/>
      <w:keepLines/>
      <w:numPr>
        <w:ilvl w:val="2"/>
        <w:numId w:val="1"/>
      </w:numPr>
      <w:spacing w:before="60" w:after="60" w:line="360" w:lineRule="auto"/>
      <w:outlineLvl w:val="2"/>
    </w:pPr>
    <w:rPr>
      <w:rFonts w:cstheme="majorBidi"/>
      <w:b/>
      <w:bCs/>
      <w:sz w:val="28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CE2A32"/>
    <w:pPr>
      <w:keepNext/>
      <w:keepLines/>
      <w:numPr>
        <w:ilvl w:val="3"/>
        <w:numId w:val="1"/>
      </w:numPr>
      <w:spacing w:before="60" w:after="60" w:line="360" w:lineRule="auto"/>
      <w:outlineLvl w:val="3"/>
    </w:pPr>
    <w:rPr>
      <w:rFonts w:cstheme="majorBidi"/>
      <w:b/>
      <w:bCs/>
      <w:iCs/>
    </w:rPr>
  </w:style>
  <w:style w:type="paragraph" w:styleId="5">
    <w:name w:val="heading 5"/>
    <w:basedOn w:val="a2"/>
    <w:next w:val="a3"/>
    <w:link w:val="5Char"/>
    <w:uiPriority w:val="9"/>
    <w:unhideWhenUsed/>
    <w:qFormat/>
    <w:rsid w:val="00303A78"/>
    <w:pPr>
      <w:keepNext/>
      <w:keepLines/>
      <w:numPr>
        <w:ilvl w:val="4"/>
        <w:numId w:val="1"/>
      </w:numPr>
      <w:spacing w:before="60" w:after="60" w:line="360" w:lineRule="auto"/>
      <w:outlineLvl w:val="4"/>
    </w:pPr>
    <w:rPr>
      <w:rFonts w:cstheme="majorBidi"/>
      <w:b/>
      <w:sz w:val="21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F94B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F94B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F94B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F94B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Char"/>
    <w:uiPriority w:val="99"/>
    <w:unhideWhenUsed/>
    <w:rsid w:val="00F83A01"/>
    <w:pPr>
      <w:pBdr>
        <w:bottom w:val="single" w:sz="4" w:space="1" w:color="auto"/>
      </w:pBdr>
      <w:tabs>
        <w:tab w:val="center" w:pos="4320"/>
        <w:tab w:val="right" w:pos="8640"/>
      </w:tabs>
      <w:spacing w:after="0" w:line="240" w:lineRule="auto"/>
      <w:jc w:val="center"/>
    </w:pPr>
    <w:rPr>
      <w:b/>
      <w:sz w:val="20"/>
    </w:rPr>
  </w:style>
  <w:style w:type="character" w:customStyle="1" w:styleId="Char">
    <w:name w:val="页眉 Char"/>
    <w:basedOn w:val="a4"/>
    <w:link w:val="a7"/>
    <w:uiPriority w:val="99"/>
    <w:rsid w:val="00F83A01"/>
    <w:rPr>
      <w:b/>
      <w:sz w:val="20"/>
    </w:rPr>
  </w:style>
  <w:style w:type="paragraph" w:styleId="a8">
    <w:name w:val="footer"/>
    <w:basedOn w:val="a2"/>
    <w:link w:val="Char0"/>
    <w:uiPriority w:val="99"/>
    <w:unhideWhenUsed/>
    <w:rsid w:val="00F83A01"/>
    <w:pPr>
      <w:pBdr>
        <w:top w:val="single" w:sz="4" w:space="1" w:color="auto"/>
      </w:pBdr>
      <w:tabs>
        <w:tab w:val="center" w:pos="4320"/>
        <w:tab w:val="right" w:pos="8640"/>
      </w:tabs>
      <w:spacing w:after="0" w:line="240" w:lineRule="auto"/>
    </w:pPr>
    <w:rPr>
      <w:sz w:val="18"/>
    </w:rPr>
  </w:style>
  <w:style w:type="character" w:customStyle="1" w:styleId="Char0">
    <w:name w:val="页脚 Char"/>
    <w:basedOn w:val="a4"/>
    <w:link w:val="a8"/>
    <w:uiPriority w:val="99"/>
    <w:rsid w:val="00F83A01"/>
    <w:rPr>
      <w:sz w:val="18"/>
    </w:rPr>
  </w:style>
  <w:style w:type="paragraph" w:customStyle="1" w:styleId="a9">
    <w:name w:val="封面标题 简称"/>
    <w:basedOn w:val="a2"/>
    <w:next w:val="a3"/>
    <w:autoRedefine/>
    <w:qFormat/>
    <w:rsid w:val="00DB14DE"/>
    <w:pPr>
      <w:spacing w:before="200" w:line="240" w:lineRule="auto"/>
    </w:pPr>
    <w:rPr>
      <w:b/>
      <w:i/>
      <w:sz w:val="84"/>
    </w:rPr>
  </w:style>
  <w:style w:type="paragraph" w:customStyle="1" w:styleId="aa">
    <w:name w:val="用户手册"/>
    <w:basedOn w:val="a2"/>
    <w:next w:val="a3"/>
    <w:autoRedefine/>
    <w:qFormat/>
    <w:rsid w:val="006752F0"/>
    <w:pPr>
      <w:jc w:val="center"/>
    </w:pPr>
    <w:rPr>
      <w:b/>
      <w:sz w:val="72"/>
    </w:rPr>
  </w:style>
  <w:style w:type="paragraph" w:customStyle="1" w:styleId="a3">
    <w:name w:val="正文内容"/>
    <w:basedOn w:val="a2"/>
    <w:link w:val="Char1"/>
    <w:autoRedefine/>
    <w:qFormat/>
    <w:rsid w:val="006F3630"/>
    <w:pPr>
      <w:spacing w:after="0" w:line="360" w:lineRule="auto"/>
      <w:ind w:left="240" w:rightChars="100" w:right="240"/>
    </w:pPr>
    <w:rPr>
      <w:sz w:val="20"/>
    </w:rPr>
  </w:style>
  <w:style w:type="paragraph" w:customStyle="1" w:styleId="ab">
    <w:name w:val="封面标题 中文"/>
    <w:basedOn w:val="a9"/>
    <w:next w:val="a3"/>
    <w:autoRedefine/>
    <w:qFormat/>
    <w:rsid w:val="004E3A5D"/>
    <w:rPr>
      <w:sz w:val="48"/>
    </w:rPr>
  </w:style>
  <w:style w:type="paragraph" w:customStyle="1" w:styleId="ac">
    <w:name w:val="封面内容"/>
    <w:next w:val="a2"/>
    <w:autoRedefine/>
    <w:qFormat/>
    <w:rsid w:val="00E25387"/>
    <w:pPr>
      <w:spacing w:before="200" w:line="240" w:lineRule="auto"/>
    </w:pPr>
    <w:rPr>
      <w:sz w:val="20"/>
    </w:rPr>
  </w:style>
  <w:style w:type="paragraph" w:styleId="ad">
    <w:name w:val="Plain Text"/>
    <w:aliases w:val="封面"/>
    <w:basedOn w:val="a2"/>
    <w:link w:val="Char2"/>
    <w:rsid w:val="00E25387"/>
    <w:pPr>
      <w:widowControl w:val="0"/>
      <w:spacing w:after="0" w:line="240" w:lineRule="auto"/>
      <w:jc w:val="both"/>
    </w:pPr>
    <w:rPr>
      <w:rFonts w:ascii="宋体" w:hAnsi="Courier New" w:cs="Courier New"/>
      <w:b/>
      <w:i/>
      <w:kern w:val="2"/>
      <w:sz w:val="84"/>
      <w:szCs w:val="21"/>
    </w:rPr>
  </w:style>
  <w:style w:type="character" w:customStyle="1" w:styleId="Char2">
    <w:name w:val="纯文本 Char"/>
    <w:aliases w:val="封面 Char"/>
    <w:basedOn w:val="a4"/>
    <w:link w:val="ad"/>
    <w:rsid w:val="00E25387"/>
    <w:rPr>
      <w:rFonts w:ascii="宋体" w:hAnsi="Courier New" w:cs="Courier New"/>
      <w:b/>
      <w:i/>
      <w:kern w:val="2"/>
      <w:sz w:val="84"/>
      <w:szCs w:val="21"/>
    </w:rPr>
  </w:style>
  <w:style w:type="paragraph" w:styleId="ae">
    <w:name w:val="Document Map"/>
    <w:basedOn w:val="a2"/>
    <w:link w:val="Char3"/>
    <w:uiPriority w:val="99"/>
    <w:semiHidden/>
    <w:unhideWhenUsed/>
    <w:rsid w:val="004E3A5D"/>
    <w:pPr>
      <w:spacing w:after="0" w:line="240" w:lineRule="auto"/>
    </w:pPr>
    <w:rPr>
      <w:rFonts w:ascii="宋体"/>
      <w:sz w:val="18"/>
      <w:szCs w:val="18"/>
    </w:rPr>
  </w:style>
  <w:style w:type="character" w:customStyle="1" w:styleId="Char3">
    <w:name w:val="文档结构图 Char"/>
    <w:basedOn w:val="a4"/>
    <w:link w:val="ae"/>
    <w:uiPriority w:val="99"/>
    <w:semiHidden/>
    <w:rsid w:val="004E3A5D"/>
    <w:rPr>
      <w:rFonts w:ascii="宋体"/>
      <w:sz w:val="18"/>
      <w:szCs w:val="18"/>
    </w:rPr>
  </w:style>
  <w:style w:type="paragraph" w:customStyle="1" w:styleId="af">
    <w:name w:val="版本"/>
    <w:basedOn w:val="a2"/>
    <w:next w:val="a2"/>
    <w:qFormat/>
    <w:rsid w:val="004E3A5D"/>
    <w:pPr>
      <w:spacing w:after="0" w:line="240" w:lineRule="auto"/>
      <w:jc w:val="center"/>
    </w:pPr>
    <w:rPr>
      <w:rFonts w:ascii="Arial" w:hAnsi="Arial"/>
      <w:sz w:val="36"/>
    </w:rPr>
  </w:style>
  <w:style w:type="paragraph" w:customStyle="1" w:styleId="af0">
    <w:name w:val="声明"/>
    <w:basedOn w:val="a2"/>
    <w:next w:val="a2"/>
    <w:autoRedefine/>
    <w:qFormat/>
    <w:rsid w:val="00C933B8"/>
    <w:pPr>
      <w:spacing w:before="120" w:after="240" w:line="240" w:lineRule="auto"/>
      <w:jc w:val="center"/>
    </w:pPr>
    <w:rPr>
      <w:rFonts w:eastAsia="微软雅黑"/>
      <w:sz w:val="40"/>
    </w:rPr>
  </w:style>
  <w:style w:type="paragraph" w:customStyle="1" w:styleId="af1">
    <w:name w:val="前言标题"/>
    <w:basedOn w:val="a2"/>
    <w:next w:val="a3"/>
    <w:autoRedefine/>
    <w:qFormat/>
    <w:rsid w:val="00E13767"/>
    <w:pPr>
      <w:spacing w:before="240" w:after="120" w:line="240" w:lineRule="auto"/>
    </w:pPr>
    <w:rPr>
      <w:b/>
    </w:rPr>
  </w:style>
  <w:style w:type="paragraph" w:customStyle="1" w:styleId="af2">
    <w:name w:val="声明内容"/>
    <w:basedOn w:val="a2"/>
    <w:next w:val="a2"/>
    <w:rsid w:val="00C933B8"/>
    <w:pPr>
      <w:tabs>
        <w:tab w:val="left" w:pos="1139"/>
      </w:tabs>
      <w:spacing w:after="0" w:line="360" w:lineRule="auto"/>
    </w:pPr>
    <w:rPr>
      <w:rFonts w:eastAsia="黑体" w:cs="Times New Roman"/>
      <w:sz w:val="18"/>
      <w:szCs w:val="20"/>
    </w:rPr>
  </w:style>
  <w:style w:type="paragraph" w:customStyle="1" w:styleId="af3">
    <w:name w:val="前言内容"/>
    <w:basedOn w:val="a2"/>
    <w:next w:val="a2"/>
    <w:autoRedefine/>
    <w:qFormat/>
    <w:rsid w:val="004A5F32"/>
    <w:pPr>
      <w:widowControl w:val="0"/>
      <w:spacing w:after="0" w:line="240" w:lineRule="auto"/>
      <w:ind w:left="200" w:hangingChars="200" w:hanging="200"/>
    </w:pPr>
    <w:rPr>
      <w:rFonts w:ascii="Arial" w:hAnsi="Arial" w:cs="Times New Roman"/>
      <w:kern w:val="2"/>
      <w:sz w:val="21"/>
      <w:szCs w:val="24"/>
    </w:rPr>
  </w:style>
  <w:style w:type="paragraph" w:styleId="af4">
    <w:name w:val="Balloon Text"/>
    <w:basedOn w:val="a2"/>
    <w:link w:val="Char4"/>
    <w:uiPriority w:val="99"/>
    <w:semiHidden/>
    <w:unhideWhenUsed/>
    <w:rsid w:val="00F855F4"/>
    <w:pPr>
      <w:spacing w:after="0" w:line="240" w:lineRule="auto"/>
    </w:pPr>
    <w:rPr>
      <w:rFonts w:ascii="宋体"/>
      <w:sz w:val="18"/>
      <w:szCs w:val="18"/>
    </w:rPr>
  </w:style>
  <w:style w:type="character" w:customStyle="1" w:styleId="Char4">
    <w:name w:val="批注框文本 Char"/>
    <w:basedOn w:val="a4"/>
    <w:link w:val="af4"/>
    <w:uiPriority w:val="99"/>
    <w:semiHidden/>
    <w:rsid w:val="00F855F4"/>
    <w:rPr>
      <w:rFonts w:ascii="宋体"/>
      <w:sz w:val="18"/>
      <w:szCs w:val="18"/>
    </w:rPr>
  </w:style>
  <w:style w:type="paragraph" w:customStyle="1" w:styleId="af5">
    <w:name w:val="目录"/>
    <w:basedOn w:val="a2"/>
    <w:next w:val="a3"/>
    <w:autoRedefine/>
    <w:qFormat/>
    <w:rsid w:val="00C92392"/>
    <w:pPr>
      <w:spacing w:after="0" w:line="240" w:lineRule="auto"/>
      <w:jc w:val="center"/>
    </w:pPr>
    <w:rPr>
      <w:b/>
      <w:sz w:val="48"/>
    </w:rPr>
  </w:style>
  <w:style w:type="character" w:styleId="af6">
    <w:name w:val="Hyperlink"/>
    <w:basedOn w:val="a4"/>
    <w:uiPriority w:val="99"/>
    <w:unhideWhenUsed/>
    <w:rsid w:val="00EF431A"/>
    <w:rPr>
      <w:color w:val="0000FF" w:themeColor="hyperlink"/>
      <w:u w:val="single"/>
    </w:rPr>
  </w:style>
  <w:style w:type="character" w:customStyle="1" w:styleId="1Char">
    <w:name w:val="标题 1 Char"/>
    <w:basedOn w:val="a4"/>
    <w:link w:val="1"/>
    <w:uiPriority w:val="9"/>
    <w:rsid w:val="00D41D6E"/>
    <w:rPr>
      <w:rFonts w:cstheme="majorBidi"/>
      <w:b/>
      <w:bCs/>
      <w:sz w:val="28"/>
      <w:szCs w:val="28"/>
    </w:rPr>
  </w:style>
  <w:style w:type="character" w:customStyle="1" w:styleId="2Char">
    <w:name w:val="标题 2 Char"/>
    <w:basedOn w:val="a4"/>
    <w:link w:val="2"/>
    <w:uiPriority w:val="9"/>
    <w:rsid w:val="00A20B29"/>
    <w:rPr>
      <w:rFonts w:cstheme="majorBidi"/>
      <w:b/>
      <w:bCs/>
      <w:sz w:val="22"/>
      <w:szCs w:val="26"/>
    </w:rPr>
  </w:style>
  <w:style w:type="character" w:customStyle="1" w:styleId="Char1">
    <w:name w:val="正文内容 Char"/>
    <w:basedOn w:val="a4"/>
    <w:link w:val="a3"/>
    <w:rsid w:val="006F3630"/>
    <w:rPr>
      <w:sz w:val="20"/>
    </w:rPr>
  </w:style>
  <w:style w:type="character" w:customStyle="1" w:styleId="Char5">
    <w:name w:val="正文加粗 Char"/>
    <w:basedOn w:val="Char1"/>
    <w:link w:val="af7"/>
    <w:rsid w:val="00E13767"/>
    <w:rPr>
      <w:b/>
      <w:bCs/>
      <w:sz w:val="20"/>
    </w:rPr>
  </w:style>
  <w:style w:type="paragraph" w:customStyle="1" w:styleId="af7">
    <w:name w:val="正文加粗"/>
    <w:basedOn w:val="a3"/>
    <w:next w:val="a3"/>
    <w:link w:val="Char5"/>
    <w:autoRedefine/>
    <w:rsid w:val="00E13767"/>
    <w:pPr>
      <w:ind w:leftChars="400" w:left="720" w:rightChars="0" w:right="0"/>
    </w:pPr>
    <w:rPr>
      <w:b/>
      <w:bCs/>
    </w:rPr>
  </w:style>
  <w:style w:type="paragraph" w:customStyle="1" w:styleId="af8">
    <w:name w:val="前言副标题"/>
    <w:basedOn w:val="2"/>
    <w:autoRedefine/>
    <w:rsid w:val="00E13767"/>
    <w:pPr>
      <w:spacing w:before="300" w:after="300"/>
    </w:pPr>
    <w:rPr>
      <w:rFonts w:cs="Times New Roman"/>
      <w:szCs w:val="32"/>
    </w:rPr>
  </w:style>
  <w:style w:type="numbering" w:customStyle="1" w:styleId="a1">
    <w:name w:val="样式 编号 加粗"/>
    <w:basedOn w:val="a6"/>
    <w:rsid w:val="00532BB3"/>
    <w:pPr>
      <w:numPr>
        <w:numId w:val="2"/>
      </w:numPr>
    </w:pPr>
  </w:style>
  <w:style w:type="paragraph" w:customStyle="1" w:styleId="af9">
    <w:name w:val="正文内容加粗"/>
    <w:basedOn w:val="a3"/>
    <w:next w:val="a3"/>
    <w:qFormat/>
    <w:rsid w:val="002A6DD6"/>
    <w:pPr>
      <w:widowControl w:val="0"/>
      <w:spacing w:after="120" w:line="240" w:lineRule="auto"/>
      <w:ind w:left="200" w:right="200"/>
      <w:jc w:val="both"/>
    </w:pPr>
    <w:rPr>
      <w:rFonts w:ascii="宋体" w:hAnsi="宋体"/>
      <w:b/>
      <w:color w:val="000000"/>
    </w:rPr>
  </w:style>
  <w:style w:type="paragraph" w:customStyle="1" w:styleId="a">
    <w:name w:val="项目"/>
    <w:basedOn w:val="a3"/>
    <w:qFormat/>
    <w:rsid w:val="006D5316"/>
    <w:pPr>
      <w:numPr>
        <w:numId w:val="3"/>
      </w:numPr>
    </w:pPr>
  </w:style>
  <w:style w:type="paragraph" w:customStyle="1" w:styleId="afa">
    <w:name w:val="注意内容"/>
    <w:basedOn w:val="a2"/>
    <w:autoRedefine/>
    <w:qFormat/>
    <w:rsid w:val="00D06E82"/>
    <w:pPr>
      <w:spacing w:after="0" w:line="240" w:lineRule="auto"/>
      <w:ind w:leftChars="400" w:left="960" w:rightChars="400" w:right="960"/>
    </w:pPr>
    <w:rPr>
      <w:rFonts w:eastAsia="华文细黑"/>
      <w:sz w:val="18"/>
    </w:rPr>
  </w:style>
  <w:style w:type="paragraph" w:customStyle="1" w:styleId="afb">
    <w:name w:val="注意"/>
    <w:basedOn w:val="afa"/>
    <w:next w:val="afa"/>
    <w:autoRedefine/>
    <w:qFormat/>
    <w:rsid w:val="005214AE"/>
    <w:pPr>
      <w:spacing w:before="60" w:after="60"/>
      <w:ind w:leftChars="200" w:left="200" w:rightChars="200" w:right="200"/>
    </w:pPr>
    <w:rPr>
      <w:b/>
      <w:i/>
      <w:color w:val="0000FF"/>
    </w:rPr>
  </w:style>
  <w:style w:type="paragraph" w:customStyle="1" w:styleId="-">
    <w:name w:val="功能-"/>
    <w:basedOn w:val="a3"/>
    <w:autoRedefine/>
    <w:qFormat/>
    <w:rsid w:val="00102C55"/>
    <w:pPr>
      <w:numPr>
        <w:numId w:val="4"/>
      </w:numPr>
      <w:spacing w:line="240" w:lineRule="auto"/>
      <w:ind w:right="200"/>
    </w:pPr>
  </w:style>
  <w:style w:type="character" w:customStyle="1" w:styleId="3Char">
    <w:name w:val="标题 3 Char"/>
    <w:basedOn w:val="a4"/>
    <w:link w:val="3"/>
    <w:uiPriority w:val="9"/>
    <w:rsid w:val="00C95408"/>
    <w:rPr>
      <w:rFonts w:cstheme="majorBidi"/>
      <w:b/>
      <w:bCs/>
      <w:sz w:val="28"/>
    </w:rPr>
  </w:style>
  <w:style w:type="paragraph" w:styleId="10">
    <w:name w:val="toc 1"/>
    <w:basedOn w:val="a2"/>
    <w:next w:val="a2"/>
    <w:autoRedefine/>
    <w:uiPriority w:val="39"/>
    <w:unhideWhenUsed/>
    <w:rsid w:val="002057B8"/>
    <w:pPr>
      <w:spacing w:before="60" w:after="60" w:line="240" w:lineRule="auto"/>
      <w:ind w:leftChars="100" w:left="100"/>
    </w:pPr>
    <w:rPr>
      <w:sz w:val="22"/>
    </w:rPr>
  </w:style>
  <w:style w:type="paragraph" w:styleId="20">
    <w:name w:val="toc 2"/>
    <w:basedOn w:val="a2"/>
    <w:next w:val="a2"/>
    <w:autoRedefine/>
    <w:uiPriority w:val="39"/>
    <w:unhideWhenUsed/>
    <w:rsid w:val="00667916"/>
    <w:pPr>
      <w:spacing w:before="40" w:after="40" w:line="240" w:lineRule="auto"/>
      <w:ind w:leftChars="100" w:left="100"/>
    </w:pPr>
    <w:rPr>
      <w:sz w:val="20"/>
    </w:rPr>
  </w:style>
  <w:style w:type="paragraph" w:styleId="30">
    <w:name w:val="toc 3"/>
    <w:basedOn w:val="a2"/>
    <w:next w:val="a3"/>
    <w:autoRedefine/>
    <w:uiPriority w:val="39"/>
    <w:unhideWhenUsed/>
    <w:rsid w:val="00667916"/>
    <w:pPr>
      <w:spacing w:before="20" w:after="20" w:line="240" w:lineRule="auto"/>
      <w:ind w:leftChars="100" w:left="100"/>
    </w:pPr>
    <w:rPr>
      <w:sz w:val="18"/>
    </w:rPr>
  </w:style>
  <w:style w:type="character" w:customStyle="1" w:styleId="4Char">
    <w:name w:val="标题 4 Char"/>
    <w:basedOn w:val="a4"/>
    <w:link w:val="4"/>
    <w:uiPriority w:val="9"/>
    <w:rsid w:val="00CE2A32"/>
    <w:rPr>
      <w:rFonts w:cstheme="majorBidi"/>
      <w:b/>
      <w:bCs/>
      <w:iCs/>
      <w:sz w:val="24"/>
    </w:rPr>
  </w:style>
  <w:style w:type="character" w:customStyle="1" w:styleId="5Char">
    <w:name w:val="标题 5 Char"/>
    <w:basedOn w:val="a4"/>
    <w:link w:val="5"/>
    <w:uiPriority w:val="9"/>
    <w:rsid w:val="00303A78"/>
    <w:rPr>
      <w:rFonts w:cstheme="majorBidi"/>
      <w:b/>
      <w:sz w:val="21"/>
    </w:rPr>
  </w:style>
  <w:style w:type="character" w:customStyle="1" w:styleId="6Char">
    <w:name w:val="标题 6 Char"/>
    <w:basedOn w:val="a4"/>
    <w:link w:val="6"/>
    <w:uiPriority w:val="9"/>
    <w:rsid w:val="00F94B1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Char">
    <w:name w:val="标题 7 Char"/>
    <w:basedOn w:val="a4"/>
    <w:link w:val="7"/>
    <w:uiPriority w:val="9"/>
    <w:rsid w:val="00F94B1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Char">
    <w:name w:val="标题 8 Char"/>
    <w:basedOn w:val="a4"/>
    <w:link w:val="8"/>
    <w:uiPriority w:val="9"/>
    <w:rsid w:val="00F94B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F94B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c">
    <w:name w:val="caption"/>
    <w:basedOn w:val="a2"/>
    <w:next w:val="a2"/>
    <w:autoRedefine/>
    <w:uiPriority w:val="35"/>
    <w:unhideWhenUsed/>
    <w:qFormat/>
    <w:rsid w:val="00D30E2B"/>
    <w:pPr>
      <w:keepNext/>
      <w:spacing w:before="60" w:after="60" w:line="240" w:lineRule="auto"/>
      <w:ind w:leftChars="200" w:left="480" w:rightChars="200" w:right="480"/>
    </w:pPr>
    <w:rPr>
      <w:rFonts w:eastAsia="楷体"/>
      <w:bCs/>
      <w:sz w:val="16"/>
      <w:szCs w:val="18"/>
    </w:rPr>
  </w:style>
  <w:style w:type="character" w:styleId="afd">
    <w:name w:val="FollowedHyperlink"/>
    <w:basedOn w:val="a4"/>
    <w:uiPriority w:val="99"/>
    <w:semiHidden/>
    <w:unhideWhenUsed/>
    <w:rsid w:val="00FD0813"/>
    <w:rPr>
      <w:color w:val="800080" w:themeColor="followedHyperlink"/>
      <w:u w:val="single"/>
    </w:rPr>
  </w:style>
  <w:style w:type="paragraph" w:customStyle="1" w:styleId="afe">
    <w:name w:val="图"/>
    <w:basedOn w:val="a3"/>
    <w:qFormat/>
    <w:rsid w:val="00CC1A36"/>
    <w:pPr>
      <w:spacing w:after="60"/>
      <w:ind w:left="357" w:rightChars="0" w:right="0" w:hanging="357"/>
    </w:pPr>
  </w:style>
  <w:style w:type="character" w:customStyle="1" w:styleId="aff">
    <w:name w:val="交叉引用"/>
    <w:basedOn w:val="a4"/>
    <w:uiPriority w:val="1"/>
    <w:qFormat/>
    <w:rsid w:val="00E614D1"/>
    <w:rPr>
      <w:color w:val="0000FF"/>
    </w:rPr>
  </w:style>
  <w:style w:type="table" w:styleId="aff0">
    <w:name w:val="Table Grid"/>
    <w:basedOn w:val="a5"/>
    <w:uiPriority w:val="59"/>
    <w:rsid w:val="004559A8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表"/>
    <w:basedOn w:val="a2"/>
    <w:qFormat/>
    <w:rsid w:val="00AE4915"/>
    <w:pPr>
      <w:spacing w:before="60" w:after="60" w:line="360" w:lineRule="auto"/>
    </w:pPr>
    <w:rPr>
      <w:sz w:val="20"/>
    </w:rPr>
  </w:style>
  <w:style w:type="character" w:customStyle="1" w:styleId="Char6">
    <w:name w:val="交叉引用 Char"/>
    <w:basedOn w:val="Char1"/>
    <w:rsid w:val="004559A8"/>
    <w:rPr>
      <w:rFonts w:ascii="Arial" w:hAnsi="Arial"/>
      <w:color w:val="0000FF"/>
      <w:sz w:val="20"/>
      <w:szCs w:val="22"/>
    </w:rPr>
  </w:style>
  <w:style w:type="paragraph" w:styleId="aff2">
    <w:name w:val="annotation text"/>
    <w:basedOn w:val="a2"/>
    <w:link w:val="Char7"/>
    <w:uiPriority w:val="99"/>
    <w:unhideWhenUsed/>
    <w:rsid w:val="004559A8"/>
    <w:pPr>
      <w:spacing w:before="120" w:after="120" w:line="360" w:lineRule="auto"/>
    </w:pPr>
  </w:style>
  <w:style w:type="character" w:customStyle="1" w:styleId="Char7">
    <w:name w:val="批注文字 Char"/>
    <w:basedOn w:val="a4"/>
    <w:link w:val="aff2"/>
    <w:uiPriority w:val="99"/>
    <w:rsid w:val="004559A8"/>
    <w:rPr>
      <w:sz w:val="24"/>
    </w:rPr>
  </w:style>
  <w:style w:type="paragraph" w:styleId="aff3">
    <w:name w:val="List Paragraph"/>
    <w:basedOn w:val="a2"/>
    <w:uiPriority w:val="34"/>
    <w:qFormat/>
    <w:rsid w:val="00672250"/>
    <w:pPr>
      <w:ind w:left="720"/>
      <w:contextualSpacing/>
    </w:pPr>
  </w:style>
  <w:style w:type="paragraph" w:customStyle="1" w:styleId="a0">
    <w:name w:val="项目列表"/>
    <w:basedOn w:val="a3"/>
    <w:qFormat/>
    <w:rsid w:val="00E06A3D"/>
    <w:pPr>
      <w:numPr>
        <w:numId w:val="5"/>
      </w:numPr>
    </w:pPr>
    <w:rPr>
      <w:kern w:val="2"/>
    </w:rPr>
  </w:style>
  <w:style w:type="paragraph" w:customStyle="1" w:styleId="11">
    <w:name w:val="列出段落1"/>
    <w:basedOn w:val="a2"/>
    <w:rsid w:val="00A21F89"/>
    <w:pPr>
      <w:widowControl w:val="0"/>
      <w:spacing w:after="0" w:line="240" w:lineRule="auto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aff4">
    <w:name w:val="图 表"/>
    <w:basedOn w:val="a3"/>
    <w:next w:val="a3"/>
    <w:qFormat/>
    <w:rsid w:val="00363E8F"/>
    <w:pPr>
      <w:spacing w:after="120"/>
      <w:ind w:left="200" w:right="200"/>
    </w:pPr>
    <w:rPr>
      <w:noProof/>
    </w:rPr>
  </w:style>
  <w:style w:type="character" w:customStyle="1" w:styleId="CharChar">
    <w:name w:val="正文内容 Char Char"/>
    <w:basedOn w:val="a4"/>
    <w:rsid w:val="00D23086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284">
          <w:marLeft w:val="0"/>
          <w:marRight w:val="0"/>
          <w:marTop w:val="0"/>
          <w:marBottom w:val="0"/>
          <w:divBdr>
            <w:top w:val="single" w:sz="4" w:space="0" w:color="AFD9E9"/>
            <w:left w:val="single" w:sz="4" w:space="0" w:color="AFD9E9"/>
            <w:bottom w:val="single" w:sz="4" w:space="0" w:color="AFD9E9"/>
            <w:right w:val="single" w:sz="4" w:space="0" w:color="AFD9E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8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169;&#26495;\&#29992;&#25143;&#25163;&#2087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BB6BE-3D83-4191-888B-014FD4BD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用户手册.dotx</Template>
  <TotalTime>111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wdf</dc:creator>
  <cp:lastModifiedBy>123</cp:lastModifiedBy>
  <cp:revision>53</cp:revision>
  <cp:lastPrinted>2012-10-25T03:43:00Z</cp:lastPrinted>
  <dcterms:created xsi:type="dcterms:W3CDTF">2014-12-05T05:06:00Z</dcterms:created>
  <dcterms:modified xsi:type="dcterms:W3CDTF">2017-06-27T07:52:00Z</dcterms:modified>
</cp:coreProperties>
</file>